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33400004"/>
        <w:docPartObj>
          <w:docPartGallery w:val="Cover Pages"/>
          <w:docPartUnique/>
        </w:docPartObj>
      </w:sdtPr>
      <w:sdtEndPr/>
      <w:sdtContent>
        <w:p w:rsidR="00A1484D" w:rsidRDefault="00A1484D"/>
        <w:p w:rsidR="00A1484D" w:rsidRDefault="00A1484D"/>
        <w:p w:rsidR="00A1484D" w:rsidRDefault="00A1484D"/>
        <w:p w:rsidR="00A1484D" w:rsidRDefault="00A1484D"/>
        <w:p w:rsidR="00DD5687" w:rsidRDefault="00BB511A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D4FB41A" wp14:editId="75BD3CE8">
                    <wp:simplePos x="0" y="0"/>
                    <wp:positionH relativeFrom="column">
                      <wp:posOffset>-120771</wp:posOffset>
                    </wp:positionH>
                    <wp:positionV relativeFrom="paragraph">
                      <wp:posOffset>1910979</wp:posOffset>
                    </wp:positionV>
                    <wp:extent cx="6297283" cy="2553418"/>
                    <wp:effectExtent l="0" t="0" r="27940" b="18415"/>
                    <wp:wrapNone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97283" cy="255341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D48A5" w:rsidRPr="00E92C3A" w:rsidRDefault="006D48A5">
                                <w:pPr>
                                  <w:rPr>
                                    <w:rFonts w:cs="Arial"/>
                                    <w:color w:val="808080" w:themeColor="background1" w:themeShade="80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cs="Arial"/>
                                    <w:color w:val="808080" w:themeColor="background1" w:themeShade="80"/>
                                    <w:sz w:val="40"/>
                                    <w:szCs w:val="40"/>
                                  </w:rPr>
                                  <w:t>Global Knowledge</w:t>
                                </w:r>
                              </w:p>
                              <w:p w:rsidR="006D48A5" w:rsidRDefault="00BB511A">
                                <w:pPr>
                                  <w:rPr>
                                    <w:rFonts w:cs="Arial"/>
                                    <w:b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cs="Arial"/>
                                    <w:b/>
                                    <w:sz w:val="56"/>
                                    <w:szCs w:val="56"/>
                                  </w:rPr>
                                  <w:t xml:space="preserve">AMX Access and </w:t>
                                </w:r>
                              </w:p>
                              <w:p w:rsidR="00BB511A" w:rsidRPr="00E92C3A" w:rsidRDefault="00BB511A">
                                <w:pPr>
                                  <w:rPr>
                                    <w:rFonts w:cs="Arial"/>
                                    <w:b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cs="Arial"/>
                                    <w:b/>
                                    <w:sz w:val="56"/>
                                    <w:szCs w:val="56"/>
                                  </w:rPr>
                                  <w:t>Address</w:t>
                                </w:r>
                              </w:p>
                              <w:p w:rsidR="009C50B1" w:rsidRDefault="009C50B1" w:rsidP="0041159B">
                                <w:pPr>
                                  <w:pStyle w:val="Heading3"/>
                                </w:pPr>
                              </w:p>
                              <w:tbl>
                                <w:tblPr>
                                  <w:tblW w:w="0" w:type="auto"/>
                                  <w:tblBorders>
                                    <w:top w:val="single" w:sz="4" w:space="0" w:color="808080"/>
                                    <w:left w:val="single" w:sz="4" w:space="0" w:color="808080"/>
                                    <w:bottom w:val="single" w:sz="4" w:space="0" w:color="808080"/>
                                    <w:right w:val="single" w:sz="4" w:space="0" w:color="808080"/>
                                    <w:insideH w:val="single" w:sz="4" w:space="0" w:color="808080"/>
                                    <w:insideV w:val="single" w:sz="4" w:space="0" w:color="808080"/>
                                  </w:tblBorders>
                                  <w:tblLook w:val="01E0" w:firstRow="1" w:lastRow="1" w:firstColumn="1" w:lastColumn="1" w:noHBand="0" w:noVBand="0"/>
                                </w:tblPr>
                                <w:tblGrid>
                                  <w:gridCol w:w="1417"/>
                                  <w:gridCol w:w="2618"/>
                                  <w:gridCol w:w="2244"/>
                                  <w:gridCol w:w="2583"/>
                                </w:tblGrid>
                                <w:tr w:rsidR="00BB511A" w:rsidRPr="00876467" w:rsidTr="00BB511A">
                                  <w:tc>
                                    <w:tcPr>
                                      <w:tcW w:w="1417" w:type="dxa"/>
                                      <w:shd w:val="clear" w:color="auto" w:fill="000000" w:themeFill="text1"/>
                                    </w:tcPr>
                                    <w:p w:rsidR="00BB511A" w:rsidRPr="00876467" w:rsidRDefault="00BB511A" w:rsidP="00CD2919">
                                      <w:pPr>
                                        <w:jc w:val="both"/>
                                        <w:rPr>
                                          <w:rFonts w:cs="Arial"/>
                                          <w:color w:val="FFFFFF" w:themeColor="background1"/>
                                        </w:rPr>
                                      </w:pPr>
                                      <w:r w:rsidRPr="00876467">
                                        <w:rPr>
                                          <w:rFonts w:cs="Arial"/>
                                          <w:color w:val="FFFFFF" w:themeColor="background1"/>
                                        </w:rPr>
                                        <w:t>Rev</w:t>
                                      </w:r>
                                      <w:r>
                                        <w:rPr>
                                          <w:rFonts w:cs="Arial"/>
                                          <w:color w:val="FFFFFF" w:themeColor="background1"/>
                                        </w:rPr>
                                        <w:t>ision</w:t>
                                      </w:r>
                                    </w:p>
                                  </w:tc>
                                  <w:tc>
                                    <w:tcPr>
                                      <w:tcW w:w="2618" w:type="dxa"/>
                                      <w:shd w:val="clear" w:color="auto" w:fill="000000" w:themeFill="text1"/>
                                    </w:tcPr>
                                    <w:p w:rsidR="00BB511A" w:rsidRPr="00876467" w:rsidRDefault="00BB511A" w:rsidP="00CD2919">
                                      <w:pPr>
                                        <w:jc w:val="both"/>
                                        <w:rPr>
                                          <w:rFonts w:cs="Arial"/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cs="Arial"/>
                                          <w:color w:val="FFFFFF" w:themeColor="background1"/>
                                        </w:rPr>
                                        <w:t xml:space="preserve">Submitted </w:t>
                                      </w:r>
                                      <w:r w:rsidRPr="00876467">
                                        <w:rPr>
                                          <w:rFonts w:cs="Arial"/>
                                          <w:color w:val="FFFFFF" w:themeColor="background1"/>
                                        </w:rPr>
                                        <w:t>Date</w:t>
                                      </w:r>
                                    </w:p>
                                  </w:tc>
                                  <w:tc>
                                    <w:tcPr>
                                      <w:tcW w:w="2244" w:type="dxa"/>
                                      <w:shd w:val="clear" w:color="auto" w:fill="000000" w:themeFill="text1"/>
                                    </w:tcPr>
                                    <w:p w:rsidR="00BB511A" w:rsidRPr="00876467" w:rsidRDefault="00BB511A" w:rsidP="00CD2919">
                                      <w:pPr>
                                        <w:jc w:val="both"/>
                                        <w:rPr>
                                          <w:rFonts w:cs="Arial"/>
                                          <w:color w:val="FFFFFF" w:themeColor="background1"/>
                                        </w:rPr>
                                      </w:pPr>
                                      <w:r w:rsidRPr="00876467">
                                        <w:rPr>
                                          <w:rFonts w:cs="Arial"/>
                                          <w:color w:val="FFFFFF" w:themeColor="background1"/>
                                        </w:rPr>
                                        <w:t>Author</w:t>
                                      </w:r>
                                    </w:p>
                                  </w:tc>
                                  <w:tc>
                                    <w:tcPr>
                                      <w:tcW w:w="2583" w:type="dxa"/>
                                      <w:shd w:val="clear" w:color="auto" w:fill="000000" w:themeFill="text1"/>
                                    </w:tcPr>
                                    <w:p w:rsidR="00BB511A" w:rsidRPr="00876467" w:rsidRDefault="00BB511A" w:rsidP="00CD2919">
                                      <w:pPr>
                                        <w:jc w:val="both"/>
                                        <w:rPr>
                                          <w:rFonts w:cs="Arial"/>
                                          <w:color w:val="FFFFFF" w:themeColor="background1"/>
                                        </w:rPr>
                                      </w:pPr>
                                      <w:r w:rsidRPr="00876467">
                                        <w:rPr>
                                          <w:rFonts w:cs="Arial"/>
                                          <w:color w:val="FFFFFF" w:themeColor="background1"/>
                                        </w:rPr>
                                        <w:t>Comments</w:t>
                                      </w:r>
                                    </w:p>
                                  </w:tc>
                                </w:tr>
                                <w:tr w:rsidR="00BB511A" w:rsidRPr="00DA7261" w:rsidTr="00CD2919">
                                  <w:tc>
                                    <w:tcPr>
                                      <w:tcW w:w="1417" w:type="dxa"/>
                                    </w:tcPr>
                                    <w:p w:rsidR="00BB511A" w:rsidRPr="00DA7261" w:rsidRDefault="00BB511A" w:rsidP="00CD2919">
                                      <w:pPr>
                                        <w:jc w:val="both"/>
                                        <w:rPr>
                                          <w:rFonts w:cs="Arial"/>
                                        </w:rPr>
                                      </w:pPr>
                                      <w:r w:rsidRPr="00DA7261">
                                        <w:rPr>
                                          <w:rFonts w:cs="Arial"/>
                                        </w:rPr>
                                        <w:t>1.0</w:t>
                                      </w:r>
                                    </w:p>
                                  </w:tc>
                                  <w:tc>
                                    <w:tcPr>
                                      <w:tcW w:w="2618" w:type="dxa"/>
                                    </w:tcPr>
                                    <w:p w:rsidR="00BB511A" w:rsidRPr="00DA7261" w:rsidRDefault="00BB511A" w:rsidP="00CD2919">
                                      <w:pPr>
                                        <w:jc w:val="both"/>
                                        <w:rPr>
                                          <w:rFonts w:cs="Arial"/>
                                        </w:rPr>
                                      </w:pPr>
                                      <w:r>
                                        <w:rPr>
                                          <w:rFonts w:cs="Arial"/>
                                        </w:rPr>
                                        <w:t>12/03/2013</w:t>
                                      </w:r>
                                    </w:p>
                                  </w:tc>
                                  <w:tc>
                                    <w:tcPr>
                                      <w:tcW w:w="2244" w:type="dxa"/>
                                    </w:tcPr>
                                    <w:p w:rsidR="00BB511A" w:rsidRPr="00DA7261" w:rsidRDefault="00BB511A" w:rsidP="00CD2919">
                                      <w:pPr>
                                        <w:jc w:val="both"/>
                                        <w:rPr>
                                          <w:rFonts w:cs="Arial"/>
                                        </w:rPr>
                                      </w:pPr>
                                      <w:r>
                                        <w:rPr>
                                          <w:rFonts w:cs="Arial"/>
                                        </w:rPr>
                                        <w:t>P Gorman</w:t>
                                      </w:r>
                                    </w:p>
                                  </w:tc>
                                  <w:tc>
                                    <w:tcPr>
                                      <w:tcW w:w="2583" w:type="dxa"/>
                                    </w:tcPr>
                                    <w:p w:rsidR="00BB511A" w:rsidRPr="00DA7261" w:rsidRDefault="00BB511A" w:rsidP="00CD2919">
                                      <w:pPr>
                                        <w:jc w:val="both"/>
                                        <w:rPr>
                                          <w:rFonts w:cs="Arial"/>
                                        </w:rPr>
                                      </w:pPr>
                                      <w:r>
                                        <w:rPr>
                                          <w:rFonts w:cs="Arial"/>
                                        </w:rPr>
                                        <w:t>Initial Release</w:t>
                                      </w:r>
                                    </w:p>
                                  </w:tc>
                                </w:tr>
                                <w:tr w:rsidR="00BB511A" w:rsidRPr="00DA7261" w:rsidTr="00CD2919">
                                  <w:tc>
                                    <w:tcPr>
                                      <w:tcW w:w="1417" w:type="dxa"/>
                                    </w:tcPr>
                                    <w:p w:rsidR="00BB511A" w:rsidRPr="00DA7261" w:rsidRDefault="00167CB8" w:rsidP="00CD2919">
                                      <w:pPr>
                                        <w:pStyle w:val="DocText"/>
                                        <w:jc w:val="both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1.1</w:t>
                                      </w:r>
                                    </w:p>
                                  </w:tc>
                                  <w:tc>
                                    <w:tcPr>
                                      <w:tcW w:w="2618" w:type="dxa"/>
                                    </w:tcPr>
                                    <w:p w:rsidR="00BB511A" w:rsidRPr="00DA7261" w:rsidRDefault="00167CB8" w:rsidP="00CD2919">
                                      <w:pPr>
                                        <w:pStyle w:val="DocText"/>
                                        <w:jc w:val="both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01/11/2013</w:t>
                                      </w:r>
                                    </w:p>
                                  </w:tc>
                                  <w:tc>
                                    <w:tcPr>
                                      <w:tcW w:w="2244" w:type="dxa"/>
                                    </w:tcPr>
                                    <w:p w:rsidR="00BB511A" w:rsidRPr="00DA7261" w:rsidRDefault="00167CB8" w:rsidP="00CD2919">
                                      <w:pPr>
                                        <w:pStyle w:val="DocText"/>
                                        <w:jc w:val="both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P Gorman</w:t>
                                      </w:r>
                                    </w:p>
                                  </w:tc>
                                  <w:tc>
                                    <w:tcPr>
                                      <w:tcW w:w="2583" w:type="dxa"/>
                                    </w:tcPr>
                                    <w:p w:rsidR="00BB511A" w:rsidRPr="00DA7261" w:rsidRDefault="00167CB8" w:rsidP="00CD2919">
                                      <w:pPr>
                                        <w:pStyle w:val="DocText"/>
                                        <w:jc w:val="both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Central Masters Added</w:t>
                                      </w:r>
                                    </w:p>
                                  </w:tc>
                                </w:tr>
                              </w:tbl>
                              <w:p w:rsidR="006D48A5" w:rsidRPr="0041159B" w:rsidRDefault="006D48A5" w:rsidP="0041159B">
                                <w:pPr>
                                  <w:pStyle w:val="Heading3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-9.5pt;margin-top:150.45pt;width:495.85pt;height:20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" filled="f" strokecolor="white [3212]">
                    <v:textbox>
                      <w:txbxContent>
                        <w:p w:rsidR="006D48A5" w:rsidRPr="00E92C3A" w:rsidRDefault="006D48A5">
                          <w:pPr>
                            <w:rPr>
                              <w:rFonts w:cs="Arial"/>
                              <w:color w:val="808080" w:themeColor="background1" w:themeShade="80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cs="Arial"/>
                              <w:color w:val="808080" w:themeColor="background1" w:themeShade="80"/>
                              <w:sz w:val="40"/>
                              <w:szCs w:val="40"/>
                            </w:rPr>
                            <w:t>Global Knowledge</w:t>
                          </w:r>
                        </w:p>
                        <w:p w:rsidR="006D48A5" w:rsidRDefault="00BB511A">
                          <w:pPr>
                            <w:rPr>
                              <w:rFonts w:cs="Arial"/>
                              <w:b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cs="Arial"/>
                              <w:b/>
                              <w:sz w:val="56"/>
                              <w:szCs w:val="56"/>
                            </w:rPr>
                            <w:t xml:space="preserve">AMX Access and </w:t>
                          </w:r>
                        </w:p>
                        <w:p w:rsidR="00BB511A" w:rsidRPr="00E92C3A" w:rsidRDefault="00BB511A">
                          <w:pPr>
                            <w:rPr>
                              <w:rFonts w:cs="Arial"/>
                              <w:b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cs="Arial"/>
                              <w:b/>
                              <w:sz w:val="56"/>
                              <w:szCs w:val="56"/>
                            </w:rPr>
                            <w:t>Address</w:t>
                          </w:r>
                        </w:p>
                        <w:p w:rsidR="009C50B1" w:rsidRDefault="009C50B1" w:rsidP="0041159B">
                          <w:pPr>
                            <w:pStyle w:val="Heading3"/>
                          </w:pPr>
                        </w:p>
                        <w:tbl>
                          <w:tblPr>
                            <w:tblW w:w="0" w:type="auto"/>
                            <w:tblBorders>
                              <w:top w:val="single" w:sz="4" w:space="0" w:color="808080"/>
                              <w:left w:val="single" w:sz="4" w:space="0" w:color="808080"/>
                              <w:bottom w:val="single" w:sz="4" w:space="0" w:color="808080"/>
                              <w:right w:val="single" w:sz="4" w:space="0" w:color="808080"/>
                              <w:insideH w:val="single" w:sz="4" w:space="0" w:color="808080"/>
                              <w:insideV w:val="single" w:sz="4" w:space="0" w:color="808080"/>
                            </w:tblBorders>
                            <w:tblLook w:val="01E0" w:firstRow="1" w:lastRow="1" w:firstColumn="1" w:lastColumn="1" w:noHBand="0" w:noVBand="0"/>
                          </w:tblPr>
                          <w:tblGrid>
                            <w:gridCol w:w="1417"/>
                            <w:gridCol w:w="2618"/>
                            <w:gridCol w:w="2244"/>
                            <w:gridCol w:w="2583"/>
                          </w:tblGrid>
                          <w:tr w:rsidR="00BB511A" w:rsidRPr="00876467" w:rsidTr="00BB511A">
                            <w:tc>
                              <w:tcPr>
                                <w:tcW w:w="1417" w:type="dxa"/>
                                <w:shd w:val="clear" w:color="auto" w:fill="000000" w:themeFill="text1"/>
                              </w:tcPr>
                              <w:p w:rsidR="00BB511A" w:rsidRPr="00876467" w:rsidRDefault="00BB511A" w:rsidP="00CD2919">
                                <w:pPr>
                                  <w:jc w:val="both"/>
                                  <w:rPr>
                                    <w:rFonts w:cs="Arial"/>
                                    <w:color w:val="FFFFFF" w:themeColor="background1"/>
                                  </w:rPr>
                                </w:pPr>
                                <w:r w:rsidRPr="00876467">
                                  <w:rPr>
                                    <w:rFonts w:cs="Arial"/>
                                    <w:color w:val="FFFFFF" w:themeColor="background1"/>
                                  </w:rPr>
                                  <w:t>Rev</w:t>
                                </w:r>
                                <w:r>
                                  <w:rPr>
                                    <w:rFonts w:cs="Arial"/>
                                    <w:color w:val="FFFFFF" w:themeColor="background1"/>
                                  </w:rPr>
                                  <w:t>ision</w:t>
                                </w:r>
                              </w:p>
                            </w:tc>
                            <w:tc>
                              <w:tcPr>
                                <w:tcW w:w="2618" w:type="dxa"/>
                                <w:shd w:val="clear" w:color="auto" w:fill="000000" w:themeFill="text1"/>
                              </w:tcPr>
                              <w:p w:rsidR="00BB511A" w:rsidRPr="00876467" w:rsidRDefault="00BB511A" w:rsidP="00CD2919">
                                <w:pPr>
                                  <w:jc w:val="both"/>
                                  <w:rPr>
                                    <w:rFonts w:cs="Arial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cs="Arial"/>
                                    <w:color w:val="FFFFFF" w:themeColor="background1"/>
                                  </w:rPr>
                                  <w:t xml:space="preserve">Submitted </w:t>
                                </w:r>
                                <w:r w:rsidRPr="00876467">
                                  <w:rPr>
                                    <w:rFonts w:cs="Arial"/>
                                    <w:color w:val="FFFFFF" w:themeColor="background1"/>
                                  </w:rPr>
                                  <w:t>Date</w:t>
                                </w:r>
                              </w:p>
                            </w:tc>
                            <w:tc>
                              <w:tcPr>
                                <w:tcW w:w="2244" w:type="dxa"/>
                                <w:shd w:val="clear" w:color="auto" w:fill="000000" w:themeFill="text1"/>
                              </w:tcPr>
                              <w:p w:rsidR="00BB511A" w:rsidRPr="00876467" w:rsidRDefault="00BB511A" w:rsidP="00CD2919">
                                <w:pPr>
                                  <w:jc w:val="both"/>
                                  <w:rPr>
                                    <w:rFonts w:cs="Arial"/>
                                    <w:color w:val="FFFFFF" w:themeColor="background1"/>
                                  </w:rPr>
                                </w:pPr>
                                <w:r w:rsidRPr="00876467">
                                  <w:rPr>
                                    <w:rFonts w:cs="Arial"/>
                                    <w:color w:val="FFFFFF" w:themeColor="background1"/>
                                  </w:rPr>
                                  <w:t>Author</w:t>
                                </w:r>
                              </w:p>
                            </w:tc>
                            <w:tc>
                              <w:tcPr>
                                <w:tcW w:w="2583" w:type="dxa"/>
                                <w:shd w:val="clear" w:color="auto" w:fill="000000" w:themeFill="text1"/>
                              </w:tcPr>
                              <w:p w:rsidR="00BB511A" w:rsidRPr="00876467" w:rsidRDefault="00BB511A" w:rsidP="00CD2919">
                                <w:pPr>
                                  <w:jc w:val="both"/>
                                  <w:rPr>
                                    <w:rFonts w:cs="Arial"/>
                                    <w:color w:val="FFFFFF" w:themeColor="background1"/>
                                  </w:rPr>
                                </w:pPr>
                                <w:r w:rsidRPr="00876467">
                                  <w:rPr>
                                    <w:rFonts w:cs="Arial"/>
                                    <w:color w:val="FFFFFF" w:themeColor="background1"/>
                                  </w:rPr>
                                  <w:t>Comments</w:t>
                                </w:r>
                              </w:p>
                            </w:tc>
                          </w:tr>
                          <w:tr w:rsidR="00BB511A" w:rsidRPr="00DA7261" w:rsidTr="00CD2919">
                            <w:tc>
                              <w:tcPr>
                                <w:tcW w:w="1417" w:type="dxa"/>
                              </w:tcPr>
                              <w:p w:rsidR="00BB511A" w:rsidRPr="00DA7261" w:rsidRDefault="00BB511A" w:rsidP="00CD2919">
                                <w:pPr>
                                  <w:jc w:val="both"/>
                                  <w:rPr>
                                    <w:rFonts w:cs="Arial"/>
                                  </w:rPr>
                                </w:pPr>
                                <w:r w:rsidRPr="00DA7261">
                                  <w:rPr>
                                    <w:rFonts w:cs="Arial"/>
                                  </w:rPr>
                                  <w:t>1.0</w:t>
                                </w:r>
                              </w:p>
                            </w:tc>
                            <w:tc>
                              <w:tcPr>
                                <w:tcW w:w="2618" w:type="dxa"/>
                              </w:tcPr>
                              <w:p w:rsidR="00BB511A" w:rsidRPr="00DA7261" w:rsidRDefault="00BB511A" w:rsidP="00CD2919">
                                <w:pPr>
                                  <w:jc w:val="both"/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cs="Arial"/>
                                  </w:rPr>
                                  <w:t>12/03/2013</w:t>
                                </w:r>
                              </w:p>
                            </w:tc>
                            <w:tc>
                              <w:tcPr>
                                <w:tcW w:w="2244" w:type="dxa"/>
                              </w:tcPr>
                              <w:p w:rsidR="00BB511A" w:rsidRPr="00DA7261" w:rsidRDefault="00BB511A" w:rsidP="00CD2919">
                                <w:pPr>
                                  <w:jc w:val="both"/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cs="Arial"/>
                                  </w:rPr>
                                  <w:t>P Gorman</w:t>
                                </w:r>
                              </w:p>
                            </w:tc>
                            <w:tc>
                              <w:tcPr>
                                <w:tcW w:w="2583" w:type="dxa"/>
                              </w:tcPr>
                              <w:p w:rsidR="00BB511A" w:rsidRPr="00DA7261" w:rsidRDefault="00BB511A" w:rsidP="00CD2919">
                                <w:pPr>
                                  <w:jc w:val="both"/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cs="Arial"/>
                                  </w:rPr>
                                  <w:t>Initial Release</w:t>
                                </w:r>
                              </w:p>
                            </w:tc>
                          </w:tr>
                          <w:tr w:rsidR="00BB511A" w:rsidRPr="00DA7261" w:rsidTr="00CD2919">
                            <w:tc>
                              <w:tcPr>
                                <w:tcW w:w="1417" w:type="dxa"/>
                              </w:tcPr>
                              <w:p w:rsidR="00BB511A" w:rsidRPr="00DA7261" w:rsidRDefault="00167CB8" w:rsidP="00CD2919">
                                <w:pPr>
                                  <w:pStyle w:val="DocText"/>
                                  <w:jc w:val="both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1.1</w:t>
                                </w:r>
                              </w:p>
                            </w:tc>
                            <w:tc>
                              <w:tcPr>
                                <w:tcW w:w="2618" w:type="dxa"/>
                              </w:tcPr>
                              <w:p w:rsidR="00BB511A" w:rsidRPr="00DA7261" w:rsidRDefault="00167CB8" w:rsidP="00CD2919">
                                <w:pPr>
                                  <w:pStyle w:val="DocText"/>
                                  <w:jc w:val="both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01/11/2013</w:t>
                                </w:r>
                              </w:p>
                            </w:tc>
                            <w:tc>
                              <w:tcPr>
                                <w:tcW w:w="2244" w:type="dxa"/>
                              </w:tcPr>
                              <w:p w:rsidR="00BB511A" w:rsidRPr="00DA7261" w:rsidRDefault="00167CB8" w:rsidP="00CD2919">
                                <w:pPr>
                                  <w:pStyle w:val="DocText"/>
                                  <w:jc w:val="both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P Gorman</w:t>
                                </w:r>
                              </w:p>
                            </w:tc>
                            <w:tc>
                              <w:tcPr>
                                <w:tcW w:w="2583" w:type="dxa"/>
                              </w:tcPr>
                              <w:p w:rsidR="00BB511A" w:rsidRPr="00DA7261" w:rsidRDefault="00167CB8" w:rsidP="00CD2919">
                                <w:pPr>
                                  <w:pStyle w:val="DocText"/>
                                  <w:jc w:val="both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Central Masters Added</w:t>
                                </w:r>
                              </w:p>
                            </w:tc>
                          </w:tr>
                        </w:tbl>
                        <w:p w:rsidR="006D48A5" w:rsidRPr="0041159B" w:rsidRDefault="006D48A5" w:rsidP="0041159B">
                          <w:pPr>
                            <w:pStyle w:val="Heading3"/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C88A4F6" wp14:editId="412D2E22">
                    <wp:simplePos x="0" y="0"/>
                    <wp:positionH relativeFrom="column">
                      <wp:posOffset>-122555</wp:posOffset>
                    </wp:positionH>
                    <wp:positionV relativeFrom="paragraph">
                      <wp:posOffset>6226175</wp:posOffset>
                    </wp:positionV>
                    <wp:extent cx="3028950" cy="1333500"/>
                    <wp:effectExtent l="0" t="0" r="0" b="0"/>
                    <wp:wrapNone/>
                    <wp:docPr id="8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028950" cy="1333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D48A5" w:rsidRPr="00D34AFD" w:rsidRDefault="00BB511A" w:rsidP="00E92C3A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76" w:lineRule="auto"/>
                                  <w:rPr>
                                    <w:rFonts w:cs="Arial"/>
                                    <w:b/>
                                    <w:bCs/>
                                    <w:color w:val="FFFFFF"/>
                                  </w:rPr>
                                </w:pPr>
                                <w:r>
                                  <w:rPr>
                                    <w:rFonts w:cs="Arial"/>
                                    <w:b/>
                                    <w:bCs/>
                                    <w:color w:val="FFFFFF"/>
                                  </w:rPr>
                                  <w:t>Phil Gorman</w:t>
                                </w:r>
                              </w:p>
                              <w:p w:rsidR="006D48A5" w:rsidRPr="00D34AFD" w:rsidRDefault="00BB511A" w:rsidP="00E92C3A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76" w:lineRule="auto"/>
                                  <w:rPr>
                                    <w:rFonts w:cs="Arial"/>
                                    <w:b/>
                                    <w:bCs/>
                                    <w:color w:val="FFFFFF"/>
                                  </w:rPr>
                                </w:pPr>
                                <w:r>
                                  <w:rPr>
                                    <w:rFonts w:cs="Arial"/>
                                    <w:b/>
                                    <w:bCs/>
                                    <w:color w:val="FFFFFF"/>
                                  </w:rPr>
                                  <w:t>Project Engineer</w:t>
                                </w:r>
                              </w:p>
                              <w:p w:rsidR="006D48A5" w:rsidRPr="00D34AFD" w:rsidRDefault="006D48A5" w:rsidP="00E92C3A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76" w:lineRule="auto"/>
                                  <w:rPr>
                                    <w:rFonts w:cs="Arial"/>
                                    <w:b/>
                                    <w:bCs/>
                                    <w:color w:val="FFFFFF"/>
                                  </w:rPr>
                                </w:pPr>
                              </w:p>
                              <w:p w:rsidR="006D48A5" w:rsidRPr="00D34AFD" w:rsidRDefault="006D48A5" w:rsidP="00E92C3A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76" w:lineRule="auto"/>
                                  <w:rPr>
                                    <w:rFonts w:cs="Arial"/>
                                    <w:color w:val="FFFFFF"/>
                                  </w:rPr>
                                </w:pPr>
                                <w:r w:rsidRPr="00D34AFD">
                                  <w:rPr>
                                    <w:rFonts w:cs="Arial"/>
                                    <w:color w:val="FFFFFF"/>
                                  </w:rPr>
                                  <w:t>Tel: +44 (0)</w:t>
                                </w:r>
                                <w:r w:rsidR="00BB511A">
                                  <w:rPr>
                                    <w:rFonts w:cs="Arial"/>
                                    <w:color w:val="FFFFFF"/>
                                  </w:rPr>
                                  <w:t>161 457 3001</w:t>
                                </w:r>
                              </w:p>
                              <w:p w:rsidR="006D48A5" w:rsidRPr="00D34AFD" w:rsidRDefault="006D48A5" w:rsidP="00E92C3A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76" w:lineRule="auto"/>
                                  <w:rPr>
                                    <w:rFonts w:cs="Arial"/>
                                    <w:color w:val="FFFFFF"/>
                                  </w:rPr>
                                </w:pPr>
                                <w:r>
                                  <w:rPr>
                                    <w:rFonts w:cs="Arial"/>
                                    <w:color w:val="FFFFFF"/>
                                  </w:rPr>
                                  <w:t xml:space="preserve">Email: </w:t>
                                </w:r>
                                <w:r w:rsidR="00BB511A">
                                  <w:rPr>
                                    <w:rFonts w:cs="Arial"/>
                                    <w:color w:val="FFFFFF"/>
                                  </w:rPr>
                                  <w:t>phil.gorman</w:t>
                                </w:r>
                                <w:r w:rsidRPr="00D34AFD">
                                  <w:rPr>
                                    <w:rFonts w:cs="Arial"/>
                                    <w:color w:val="FFFFFF"/>
                                  </w:rPr>
                                  <w:t>@vijugroup.com</w:t>
                                </w:r>
                              </w:p>
                              <w:p w:rsidR="006D48A5" w:rsidRPr="00D34AFD" w:rsidRDefault="00BB511A" w:rsidP="00E92C3A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76" w:lineRule="auto"/>
                                  <w:rPr>
                                    <w:rFonts w:cs="Arial"/>
                                    <w:color w:val="FFFFFF"/>
                                  </w:rPr>
                                </w:pPr>
                                <w:r>
                                  <w:rPr>
                                    <w:rFonts w:cs="Arial"/>
                                    <w:color w:val="FFFFFF"/>
                                  </w:rPr>
                                  <w:t>Video: phil.gorman</w:t>
                                </w:r>
                                <w:r w:rsidR="006D48A5" w:rsidRPr="00D34AFD">
                                  <w:rPr>
                                    <w:rFonts w:cs="Arial"/>
                                    <w:color w:val="FFFFFF"/>
                                  </w:rPr>
                                  <w:t>@vijugroup.com</w:t>
                                </w:r>
                              </w:p>
                              <w:p w:rsidR="006D48A5" w:rsidRPr="005E50CF" w:rsidRDefault="006D48A5" w:rsidP="005E50CF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cs="Arial"/>
                                    <w:color w:val="FFFFFF"/>
                                  </w:rPr>
                                </w:pPr>
                              </w:p>
                              <w:p w:rsidR="006D48A5" w:rsidRPr="005E50CF" w:rsidRDefault="006D48A5" w:rsidP="005E50CF">
                                <w:pPr>
                                  <w:rPr>
                                    <w:rFonts w:cs="Arial"/>
                                    <w:b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27" type="#_x0000_t202" style="position:absolute;margin-left:-9.65pt;margin-top:490.25pt;width:238.5pt;height:1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" filled="f" stroked="f">
                    <v:textbox>
                      <w:txbxContent>
                        <w:p w:rsidR="006D48A5" w:rsidRPr="00D34AFD" w:rsidRDefault="00BB511A" w:rsidP="00E92C3A">
                          <w:pPr>
                            <w:autoSpaceDE w:val="0"/>
                            <w:autoSpaceDN w:val="0"/>
                            <w:adjustRightInd w:val="0"/>
                            <w:spacing w:line="276" w:lineRule="auto"/>
                            <w:rPr>
                              <w:rFonts w:cs="Arial"/>
                              <w:b/>
                              <w:bCs/>
                              <w:color w:val="FFFFFF"/>
                            </w:rPr>
                          </w:pPr>
                          <w:r>
                            <w:rPr>
                              <w:rFonts w:cs="Arial"/>
                              <w:b/>
                              <w:bCs/>
                              <w:color w:val="FFFFFF"/>
                            </w:rPr>
                            <w:t>Phil Gorman</w:t>
                          </w:r>
                        </w:p>
                        <w:p w:rsidR="006D48A5" w:rsidRPr="00D34AFD" w:rsidRDefault="00BB511A" w:rsidP="00E92C3A">
                          <w:pPr>
                            <w:autoSpaceDE w:val="0"/>
                            <w:autoSpaceDN w:val="0"/>
                            <w:adjustRightInd w:val="0"/>
                            <w:spacing w:line="276" w:lineRule="auto"/>
                            <w:rPr>
                              <w:rFonts w:cs="Arial"/>
                              <w:b/>
                              <w:bCs/>
                              <w:color w:val="FFFFFF"/>
                            </w:rPr>
                          </w:pPr>
                          <w:r>
                            <w:rPr>
                              <w:rFonts w:cs="Arial"/>
                              <w:b/>
                              <w:bCs/>
                              <w:color w:val="FFFFFF"/>
                            </w:rPr>
                            <w:t>Project Engineer</w:t>
                          </w:r>
                        </w:p>
                        <w:p w:rsidR="006D48A5" w:rsidRPr="00D34AFD" w:rsidRDefault="006D48A5" w:rsidP="00E92C3A">
                          <w:pPr>
                            <w:autoSpaceDE w:val="0"/>
                            <w:autoSpaceDN w:val="0"/>
                            <w:adjustRightInd w:val="0"/>
                            <w:spacing w:line="276" w:lineRule="auto"/>
                            <w:rPr>
                              <w:rFonts w:cs="Arial"/>
                              <w:b/>
                              <w:bCs/>
                              <w:color w:val="FFFFFF"/>
                            </w:rPr>
                          </w:pPr>
                        </w:p>
                        <w:p w:rsidR="006D48A5" w:rsidRPr="00D34AFD" w:rsidRDefault="006D48A5" w:rsidP="00E92C3A">
                          <w:pPr>
                            <w:autoSpaceDE w:val="0"/>
                            <w:autoSpaceDN w:val="0"/>
                            <w:adjustRightInd w:val="0"/>
                            <w:spacing w:line="276" w:lineRule="auto"/>
                            <w:rPr>
                              <w:rFonts w:cs="Arial"/>
                              <w:color w:val="FFFFFF"/>
                            </w:rPr>
                          </w:pPr>
                          <w:r w:rsidRPr="00D34AFD">
                            <w:rPr>
                              <w:rFonts w:cs="Arial"/>
                              <w:color w:val="FFFFFF"/>
                            </w:rPr>
                            <w:t>Tel: +44 (0)</w:t>
                          </w:r>
                          <w:r w:rsidR="00BB511A">
                            <w:rPr>
                              <w:rFonts w:cs="Arial"/>
                              <w:color w:val="FFFFFF"/>
                            </w:rPr>
                            <w:t>161 457 3001</w:t>
                          </w:r>
                        </w:p>
                        <w:p w:rsidR="006D48A5" w:rsidRPr="00D34AFD" w:rsidRDefault="006D48A5" w:rsidP="00E92C3A">
                          <w:pPr>
                            <w:autoSpaceDE w:val="0"/>
                            <w:autoSpaceDN w:val="0"/>
                            <w:adjustRightInd w:val="0"/>
                            <w:spacing w:line="276" w:lineRule="auto"/>
                            <w:rPr>
                              <w:rFonts w:cs="Arial"/>
                              <w:color w:val="FFFFFF"/>
                            </w:rPr>
                          </w:pPr>
                          <w:r>
                            <w:rPr>
                              <w:rFonts w:cs="Arial"/>
                              <w:color w:val="FFFFFF"/>
                            </w:rPr>
                            <w:t xml:space="preserve">Email: </w:t>
                          </w:r>
                          <w:r w:rsidR="00BB511A">
                            <w:rPr>
                              <w:rFonts w:cs="Arial"/>
                              <w:color w:val="FFFFFF"/>
                            </w:rPr>
                            <w:t>phil.gorman</w:t>
                          </w:r>
                          <w:r w:rsidRPr="00D34AFD">
                            <w:rPr>
                              <w:rFonts w:cs="Arial"/>
                              <w:color w:val="FFFFFF"/>
                            </w:rPr>
                            <w:t>@vijugroup.com</w:t>
                          </w:r>
                        </w:p>
                        <w:p w:rsidR="006D48A5" w:rsidRPr="00D34AFD" w:rsidRDefault="00BB511A" w:rsidP="00E92C3A">
                          <w:pPr>
                            <w:autoSpaceDE w:val="0"/>
                            <w:autoSpaceDN w:val="0"/>
                            <w:adjustRightInd w:val="0"/>
                            <w:spacing w:line="276" w:lineRule="auto"/>
                            <w:rPr>
                              <w:rFonts w:cs="Arial"/>
                              <w:color w:val="FFFFFF"/>
                            </w:rPr>
                          </w:pPr>
                          <w:r>
                            <w:rPr>
                              <w:rFonts w:cs="Arial"/>
                              <w:color w:val="FFFFFF"/>
                            </w:rPr>
                            <w:t>Video: phil.gorman</w:t>
                          </w:r>
                          <w:r w:rsidR="006D48A5" w:rsidRPr="00D34AFD">
                            <w:rPr>
                              <w:rFonts w:cs="Arial"/>
                              <w:color w:val="FFFFFF"/>
                            </w:rPr>
                            <w:t>@vijugroup.com</w:t>
                          </w:r>
                        </w:p>
                        <w:p w:rsidR="006D48A5" w:rsidRPr="005E50CF" w:rsidRDefault="006D48A5" w:rsidP="005E50CF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cs="Arial"/>
                              <w:color w:val="FFFFFF"/>
                            </w:rPr>
                          </w:pPr>
                        </w:p>
                        <w:p w:rsidR="006D48A5" w:rsidRPr="005E50CF" w:rsidRDefault="006D48A5" w:rsidP="005E50CF">
                          <w:pPr>
                            <w:rPr>
                              <w:rFonts w:cs="Arial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A1484D">
            <w:br w:type="page"/>
          </w:r>
        </w:p>
        <w:bookmarkStart w:id="0" w:name="_GoBack" w:displacedByCustomXml="next"/>
        <w:bookmarkEnd w:id="0" w:displacedByCustomXml="next"/>
      </w:sdtContent>
    </w:sdt>
    <w:p w:rsidR="00D46101" w:rsidRDefault="00D46101" w:rsidP="00D46101">
      <w:pPr>
        <w:pStyle w:val="Heading2"/>
      </w:pPr>
      <w:r>
        <w:lastRenderedPageBreak/>
        <w:t>RMS Server Access</w:t>
      </w:r>
    </w:p>
    <w:p w:rsidR="00BB511A" w:rsidRDefault="00BB511A" w:rsidP="00BB511A">
      <w:pPr>
        <w:pStyle w:val="Heading30"/>
      </w:pPr>
      <w:r>
        <w:t>RMS Server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4252"/>
      </w:tblGrid>
      <w:tr w:rsidR="00BB511A" w:rsidTr="00CD2919">
        <w:tc>
          <w:tcPr>
            <w:tcW w:w="3085" w:type="dxa"/>
          </w:tcPr>
          <w:p w:rsidR="00BB511A" w:rsidRDefault="00BB511A" w:rsidP="00CD2919">
            <w:pPr>
              <w:pStyle w:val="MainBodyText"/>
            </w:pPr>
            <w:r>
              <w:t>Server IP</w:t>
            </w:r>
          </w:p>
        </w:tc>
        <w:tc>
          <w:tcPr>
            <w:tcW w:w="4252" w:type="dxa"/>
            <w:shd w:val="clear" w:color="auto" w:fill="D6E3BC" w:themeFill="accent3" w:themeFillTint="66"/>
          </w:tcPr>
          <w:p w:rsidR="00BB511A" w:rsidRDefault="00BB511A" w:rsidP="00CD2919">
            <w:pPr>
              <w:pStyle w:val="MainBodyText"/>
            </w:pPr>
            <w:r w:rsidRPr="00BB511A">
              <w:t>10.255.33.21</w:t>
            </w:r>
          </w:p>
        </w:tc>
      </w:tr>
      <w:tr w:rsidR="00BB511A" w:rsidTr="00CD2919">
        <w:tc>
          <w:tcPr>
            <w:tcW w:w="3085" w:type="dxa"/>
          </w:tcPr>
          <w:p w:rsidR="00BB511A" w:rsidRDefault="00BB511A" w:rsidP="00CD2919">
            <w:pPr>
              <w:pStyle w:val="MainBodyText"/>
            </w:pPr>
            <w:r>
              <w:t>Server Name</w:t>
            </w:r>
          </w:p>
        </w:tc>
        <w:tc>
          <w:tcPr>
            <w:tcW w:w="4252" w:type="dxa"/>
            <w:shd w:val="clear" w:color="auto" w:fill="D6E3BC" w:themeFill="accent3" w:themeFillTint="66"/>
          </w:tcPr>
          <w:p w:rsidR="00BB511A" w:rsidRDefault="00BB511A" w:rsidP="00CD2919">
            <w:pPr>
              <w:pStyle w:val="MainBodyText"/>
            </w:pPr>
            <w:r>
              <w:t>\\eu01ts021v\RMS</w:t>
            </w:r>
          </w:p>
        </w:tc>
      </w:tr>
      <w:tr w:rsidR="00BB511A" w:rsidTr="00CD2919">
        <w:tc>
          <w:tcPr>
            <w:tcW w:w="3085" w:type="dxa"/>
          </w:tcPr>
          <w:p w:rsidR="00BB511A" w:rsidRDefault="00BB511A" w:rsidP="00CD2919">
            <w:pPr>
              <w:pStyle w:val="MainBodyText"/>
            </w:pPr>
            <w:r>
              <w:t>Path</w:t>
            </w:r>
          </w:p>
        </w:tc>
        <w:tc>
          <w:tcPr>
            <w:tcW w:w="4252" w:type="dxa"/>
            <w:shd w:val="clear" w:color="auto" w:fill="D6E3BC" w:themeFill="accent3" w:themeFillTint="66"/>
          </w:tcPr>
          <w:p w:rsidR="00BB511A" w:rsidRDefault="00BB511A" w:rsidP="00CD2919">
            <w:pPr>
              <w:pStyle w:val="MainBodyText"/>
            </w:pPr>
            <w:r>
              <w:t>\\eu01ts021v\RMS</w:t>
            </w:r>
          </w:p>
        </w:tc>
      </w:tr>
    </w:tbl>
    <w:p w:rsidR="00BB511A" w:rsidRDefault="00BB511A" w:rsidP="00BB511A">
      <w:pPr>
        <w:pStyle w:val="Heading30"/>
      </w:pPr>
    </w:p>
    <w:p w:rsidR="00BB511A" w:rsidRDefault="00BB511A" w:rsidP="00BB511A">
      <w:pPr>
        <w:pStyle w:val="Heading30"/>
      </w:pPr>
      <w:r>
        <w:t>RMS Web Client Credentials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4252"/>
      </w:tblGrid>
      <w:tr w:rsidR="00BB511A" w:rsidTr="00CD2919">
        <w:tc>
          <w:tcPr>
            <w:tcW w:w="3085" w:type="dxa"/>
          </w:tcPr>
          <w:p w:rsidR="00BB511A" w:rsidRDefault="00BB511A" w:rsidP="00CD2919">
            <w:pPr>
              <w:pStyle w:val="MainBodyText"/>
            </w:pPr>
            <w:r>
              <w:t>RMS Admin Username</w:t>
            </w:r>
          </w:p>
        </w:tc>
        <w:tc>
          <w:tcPr>
            <w:tcW w:w="4252" w:type="dxa"/>
            <w:shd w:val="clear" w:color="auto" w:fill="D6E3BC" w:themeFill="accent3" w:themeFillTint="66"/>
          </w:tcPr>
          <w:p w:rsidR="00BB511A" w:rsidRDefault="00BB511A" w:rsidP="00CD2919">
            <w:pPr>
              <w:pStyle w:val="MainBodyText"/>
            </w:pPr>
            <w:proofErr w:type="spellStart"/>
            <w:r>
              <w:t>RMS_Admin</w:t>
            </w:r>
            <w:proofErr w:type="spellEnd"/>
          </w:p>
        </w:tc>
      </w:tr>
      <w:tr w:rsidR="00BB511A" w:rsidTr="00CD2919">
        <w:tc>
          <w:tcPr>
            <w:tcW w:w="3085" w:type="dxa"/>
          </w:tcPr>
          <w:p w:rsidR="00BB511A" w:rsidRDefault="00BB511A" w:rsidP="00CD2919">
            <w:pPr>
              <w:pStyle w:val="MainBodyText"/>
            </w:pPr>
            <w:r>
              <w:t>RMS Admin Password</w:t>
            </w:r>
          </w:p>
        </w:tc>
        <w:tc>
          <w:tcPr>
            <w:tcW w:w="4252" w:type="dxa"/>
            <w:shd w:val="clear" w:color="auto" w:fill="D6E3BC" w:themeFill="accent3" w:themeFillTint="66"/>
          </w:tcPr>
          <w:p w:rsidR="00BB511A" w:rsidRDefault="00BB511A" w:rsidP="00CD2919">
            <w:pPr>
              <w:pStyle w:val="MainBodyText"/>
            </w:pPr>
            <w:r w:rsidRPr="00BB511A">
              <w:t>k0C$yAEdcA</w:t>
            </w:r>
          </w:p>
        </w:tc>
      </w:tr>
    </w:tbl>
    <w:p w:rsidR="00BB511A" w:rsidRDefault="00BB511A" w:rsidP="00BB511A">
      <w:pPr>
        <w:pStyle w:val="MainBodyText"/>
      </w:pPr>
    </w:p>
    <w:p w:rsidR="00BB511A" w:rsidRDefault="00BB511A" w:rsidP="00BB511A">
      <w:pPr>
        <w:pStyle w:val="Heading30"/>
      </w:pPr>
      <w:r>
        <w:t>RMS Windows Credentials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4252"/>
      </w:tblGrid>
      <w:tr w:rsidR="00BB511A" w:rsidTr="00CD2919">
        <w:tc>
          <w:tcPr>
            <w:tcW w:w="3085" w:type="dxa"/>
          </w:tcPr>
          <w:p w:rsidR="00BB511A" w:rsidRDefault="00BB511A" w:rsidP="00BB511A">
            <w:pPr>
              <w:pStyle w:val="MainBodyText"/>
            </w:pPr>
            <w:r>
              <w:t>Domain\Username</w:t>
            </w:r>
          </w:p>
        </w:tc>
        <w:tc>
          <w:tcPr>
            <w:tcW w:w="4252" w:type="dxa"/>
            <w:shd w:val="clear" w:color="auto" w:fill="D6E3BC" w:themeFill="accent3" w:themeFillTint="66"/>
          </w:tcPr>
          <w:p w:rsidR="00BB511A" w:rsidRDefault="00BB511A" w:rsidP="00CD2919">
            <w:pPr>
              <w:pStyle w:val="MainBodyText"/>
            </w:pPr>
            <w:r w:rsidRPr="00BB511A">
              <w:t>EU01TS021v\</w:t>
            </w:r>
            <w:proofErr w:type="spellStart"/>
            <w:r w:rsidRPr="00BB511A">
              <w:t>GK_Viju_Support</w:t>
            </w:r>
            <w:proofErr w:type="spellEnd"/>
          </w:p>
        </w:tc>
      </w:tr>
      <w:tr w:rsidR="00BB511A" w:rsidTr="00CD2919">
        <w:tc>
          <w:tcPr>
            <w:tcW w:w="3085" w:type="dxa"/>
          </w:tcPr>
          <w:p w:rsidR="00BB511A" w:rsidRDefault="00BB511A" w:rsidP="00CD2919">
            <w:pPr>
              <w:pStyle w:val="MainBodyText"/>
            </w:pPr>
            <w:r>
              <w:t>Password</w:t>
            </w:r>
          </w:p>
        </w:tc>
        <w:tc>
          <w:tcPr>
            <w:tcW w:w="4252" w:type="dxa"/>
            <w:shd w:val="clear" w:color="auto" w:fill="D6E3BC" w:themeFill="accent3" w:themeFillTint="66"/>
          </w:tcPr>
          <w:p w:rsidR="00BB511A" w:rsidRDefault="00BB511A" w:rsidP="00CD2919">
            <w:pPr>
              <w:pStyle w:val="MainBodyText"/>
            </w:pPr>
            <w:r>
              <w:t>o3B28uY1(</w:t>
            </w:r>
            <w:proofErr w:type="spellStart"/>
            <w:r>
              <w:t>WLh</w:t>
            </w:r>
            <w:proofErr w:type="spellEnd"/>
          </w:p>
        </w:tc>
      </w:tr>
    </w:tbl>
    <w:p w:rsidR="00BB511A" w:rsidRDefault="00BB511A" w:rsidP="00BB511A">
      <w:pPr>
        <w:rPr>
          <w:lang w:eastAsia="en-GB"/>
        </w:rPr>
      </w:pPr>
    </w:p>
    <w:p w:rsidR="00CD5A65" w:rsidRDefault="00CD5A65" w:rsidP="00CD5A65">
      <w:pPr>
        <w:pStyle w:val="Heading30"/>
      </w:pPr>
      <w:r>
        <w:t>FTP File Transfer Access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4252"/>
      </w:tblGrid>
      <w:tr w:rsidR="00CD5A65" w:rsidTr="00DC61AF">
        <w:tc>
          <w:tcPr>
            <w:tcW w:w="3085" w:type="dxa"/>
          </w:tcPr>
          <w:p w:rsidR="00CD5A65" w:rsidRDefault="00CD5A65" w:rsidP="00DC61AF">
            <w:pPr>
              <w:pStyle w:val="MainBodyText"/>
            </w:pPr>
            <w:r>
              <w:t>Citrix Web Access</w:t>
            </w:r>
          </w:p>
        </w:tc>
        <w:tc>
          <w:tcPr>
            <w:tcW w:w="4252" w:type="dxa"/>
            <w:shd w:val="clear" w:color="auto" w:fill="D6E3BC" w:themeFill="accent3" w:themeFillTint="66"/>
          </w:tcPr>
          <w:p w:rsidR="00CD5A65" w:rsidRDefault="00CD5A65" w:rsidP="00DC61AF">
            <w:pPr>
              <w:pStyle w:val="MainBodyText"/>
            </w:pPr>
            <w:r w:rsidRPr="00CD5A65">
              <w:t>ftp.globalknowledge.net</w:t>
            </w:r>
          </w:p>
        </w:tc>
      </w:tr>
      <w:tr w:rsidR="00CD5A65" w:rsidTr="00DC61AF">
        <w:tc>
          <w:tcPr>
            <w:tcW w:w="3085" w:type="dxa"/>
          </w:tcPr>
          <w:p w:rsidR="00CD5A65" w:rsidRDefault="00CD5A65" w:rsidP="00DC61AF">
            <w:pPr>
              <w:pStyle w:val="MainBodyText"/>
            </w:pPr>
            <w:r>
              <w:t>Username</w:t>
            </w:r>
          </w:p>
        </w:tc>
        <w:tc>
          <w:tcPr>
            <w:tcW w:w="4252" w:type="dxa"/>
            <w:shd w:val="clear" w:color="auto" w:fill="D6E3BC" w:themeFill="accent3" w:themeFillTint="66"/>
          </w:tcPr>
          <w:p w:rsidR="00CD5A65" w:rsidRDefault="00CD5A65" w:rsidP="00DC61AF">
            <w:pPr>
              <w:pStyle w:val="MainBodyText"/>
            </w:pPr>
            <w:proofErr w:type="spellStart"/>
            <w:r>
              <w:t>Viju_Support</w:t>
            </w:r>
            <w:proofErr w:type="spellEnd"/>
          </w:p>
        </w:tc>
      </w:tr>
      <w:tr w:rsidR="00CD5A65" w:rsidTr="00DC61AF">
        <w:tc>
          <w:tcPr>
            <w:tcW w:w="3085" w:type="dxa"/>
          </w:tcPr>
          <w:p w:rsidR="00CD5A65" w:rsidRDefault="00CD5A65" w:rsidP="00DC61AF">
            <w:pPr>
              <w:pStyle w:val="MainBodyText"/>
            </w:pPr>
            <w:r>
              <w:t>Password</w:t>
            </w:r>
          </w:p>
        </w:tc>
        <w:tc>
          <w:tcPr>
            <w:tcW w:w="4252" w:type="dxa"/>
            <w:shd w:val="clear" w:color="auto" w:fill="D6E3BC" w:themeFill="accent3" w:themeFillTint="66"/>
          </w:tcPr>
          <w:p w:rsidR="00CD5A65" w:rsidRDefault="00CD5A65" w:rsidP="00DC61AF">
            <w:pPr>
              <w:pStyle w:val="MainBodyText"/>
            </w:pPr>
            <w:r>
              <w:t>o3B28uY1(</w:t>
            </w:r>
            <w:proofErr w:type="spellStart"/>
            <w:r>
              <w:t>WLh</w:t>
            </w:r>
            <w:proofErr w:type="spellEnd"/>
          </w:p>
        </w:tc>
      </w:tr>
    </w:tbl>
    <w:p w:rsidR="00CD5A65" w:rsidRDefault="00CD5A65" w:rsidP="00BB511A">
      <w:pPr>
        <w:rPr>
          <w:lang w:eastAsia="en-GB"/>
        </w:rPr>
      </w:pPr>
    </w:p>
    <w:p w:rsidR="00D46101" w:rsidRDefault="00D46101" w:rsidP="00D46101">
      <w:pPr>
        <w:pStyle w:val="Heading30"/>
      </w:pPr>
      <w:r>
        <w:t>Citrix Remote Desktop Access (External Access)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4252"/>
      </w:tblGrid>
      <w:tr w:rsidR="00D46101" w:rsidTr="00CD2919">
        <w:tc>
          <w:tcPr>
            <w:tcW w:w="3085" w:type="dxa"/>
          </w:tcPr>
          <w:p w:rsidR="00D46101" w:rsidRDefault="00D46101" w:rsidP="00CD2919">
            <w:pPr>
              <w:pStyle w:val="MainBodyText"/>
            </w:pPr>
            <w:r>
              <w:t>Citrix Web Access</w:t>
            </w:r>
          </w:p>
        </w:tc>
        <w:tc>
          <w:tcPr>
            <w:tcW w:w="4252" w:type="dxa"/>
            <w:shd w:val="clear" w:color="auto" w:fill="D6E3BC" w:themeFill="accent3" w:themeFillTint="66"/>
          </w:tcPr>
          <w:p w:rsidR="00D46101" w:rsidRDefault="001568D5" w:rsidP="00CD2919">
            <w:pPr>
              <w:pStyle w:val="MainBodyText"/>
            </w:pPr>
            <w:hyperlink r:id="rId9" w:history="1">
              <w:r w:rsidR="00D46101" w:rsidRPr="00D9206A">
                <w:rPr>
                  <w:rStyle w:val="Hyperlink"/>
                </w:rPr>
                <w:t>https://go.globalknowledge.net/lp/Viju</w:t>
              </w:r>
            </w:hyperlink>
          </w:p>
        </w:tc>
      </w:tr>
      <w:tr w:rsidR="00D46101" w:rsidTr="00CD2919">
        <w:tc>
          <w:tcPr>
            <w:tcW w:w="3085" w:type="dxa"/>
          </w:tcPr>
          <w:p w:rsidR="00D46101" w:rsidRDefault="00D46101" w:rsidP="00567328">
            <w:pPr>
              <w:pStyle w:val="MainBodyText"/>
            </w:pPr>
            <w:r>
              <w:t>Username</w:t>
            </w:r>
          </w:p>
        </w:tc>
        <w:tc>
          <w:tcPr>
            <w:tcW w:w="4252" w:type="dxa"/>
            <w:shd w:val="clear" w:color="auto" w:fill="D6E3BC" w:themeFill="accent3" w:themeFillTint="66"/>
          </w:tcPr>
          <w:p w:rsidR="00D46101" w:rsidRDefault="00D46101" w:rsidP="00567328">
            <w:pPr>
              <w:pStyle w:val="MainBodyText"/>
            </w:pPr>
            <w:r>
              <w:t>Viju_Support</w:t>
            </w:r>
          </w:p>
        </w:tc>
      </w:tr>
      <w:tr w:rsidR="00D46101" w:rsidTr="00CD2919">
        <w:tc>
          <w:tcPr>
            <w:tcW w:w="3085" w:type="dxa"/>
          </w:tcPr>
          <w:p w:rsidR="00D46101" w:rsidRDefault="00D46101" w:rsidP="001B0975">
            <w:pPr>
              <w:pStyle w:val="MainBodyText"/>
            </w:pPr>
            <w:r>
              <w:t>Password</w:t>
            </w:r>
          </w:p>
        </w:tc>
        <w:tc>
          <w:tcPr>
            <w:tcW w:w="4252" w:type="dxa"/>
            <w:shd w:val="clear" w:color="auto" w:fill="D6E3BC" w:themeFill="accent3" w:themeFillTint="66"/>
          </w:tcPr>
          <w:p w:rsidR="00D46101" w:rsidRDefault="00D46101" w:rsidP="001B0975">
            <w:pPr>
              <w:pStyle w:val="MainBodyText"/>
            </w:pPr>
            <w:r>
              <w:t>AAH654%s</w:t>
            </w:r>
            <w:proofErr w:type="gramStart"/>
            <w:r>
              <w:t>..</w:t>
            </w:r>
            <w:proofErr w:type="gramEnd"/>
          </w:p>
        </w:tc>
      </w:tr>
    </w:tbl>
    <w:p w:rsidR="00D46101" w:rsidRDefault="00D46101" w:rsidP="00D46101">
      <w:pPr>
        <w:pStyle w:val="Heading30"/>
      </w:pPr>
    </w:p>
    <w:p w:rsidR="00D46101" w:rsidRDefault="00D46101" w:rsidP="00D46101">
      <w:pPr>
        <w:pStyle w:val="Heading30"/>
      </w:pPr>
      <w:r>
        <w:t>Gaining External Access to the RMS Server</w:t>
      </w:r>
    </w:p>
    <w:p w:rsidR="00D46101" w:rsidRDefault="00D46101" w:rsidP="00D46101">
      <w:pPr>
        <w:pStyle w:val="ListBullet"/>
      </w:pPr>
      <w:r>
        <w:t xml:space="preserve">From a web browser go to </w:t>
      </w:r>
      <w:hyperlink r:id="rId10" w:history="1">
        <w:r w:rsidRPr="00D9206A">
          <w:rPr>
            <w:rStyle w:val="Hyperlink"/>
          </w:rPr>
          <w:t>https://go.globalknowledge.net/lp/Viju</w:t>
        </w:r>
      </w:hyperlink>
      <w:r>
        <w:t xml:space="preserve"> </w:t>
      </w:r>
    </w:p>
    <w:p w:rsidR="00CD5A65" w:rsidRDefault="00D46101" w:rsidP="00D46101">
      <w:pPr>
        <w:pStyle w:val="ListBullet"/>
      </w:pPr>
      <w:r>
        <w:t>Enter the username and password as shown above (Citrix Remote Desktop)</w:t>
      </w:r>
      <w:r w:rsidR="00CD5A65" w:rsidRPr="00CD5A65">
        <w:t xml:space="preserve"> </w:t>
      </w:r>
    </w:p>
    <w:p w:rsidR="00D46101" w:rsidRDefault="00CD5A65" w:rsidP="00D46101">
      <w:pPr>
        <w:pStyle w:val="ListBullet"/>
      </w:pPr>
      <w:r>
        <w:t>If you are using it for the first time it will download a Citrix RDP client, follow all the installation instructions.</w:t>
      </w:r>
    </w:p>
    <w:p w:rsidR="00D46101" w:rsidRDefault="00D46101" w:rsidP="00CD5A65">
      <w:pPr>
        <w:pStyle w:val="ListBullet"/>
      </w:pPr>
      <w:r>
        <w:t>Click on the RDP_EU1TS021v icon from the blue screen.</w:t>
      </w:r>
      <w:r w:rsidR="00CD5A65" w:rsidRPr="00CD5A65">
        <w:t xml:space="preserve"> </w:t>
      </w:r>
    </w:p>
    <w:p w:rsidR="00D46101" w:rsidRDefault="00D46101" w:rsidP="00D46101">
      <w:pPr>
        <w:pStyle w:val="ListBullet"/>
      </w:pPr>
      <w:r>
        <w:t>Once the Citrix Client has loaded you will be prompted for RMS Windows Credentials.  Enter the credentials as above.</w:t>
      </w:r>
    </w:p>
    <w:p w:rsidR="00BB511A" w:rsidRPr="00BB511A" w:rsidRDefault="00DD7AE3" w:rsidP="00D46101">
      <w:pPr>
        <w:pStyle w:val="ListBullet"/>
      </w:pPr>
      <w:r>
        <w:t>Accept any Certificate warnings.</w:t>
      </w:r>
      <w:r w:rsidR="00D46101">
        <w:t xml:space="preserve"> </w:t>
      </w:r>
    </w:p>
    <w:p w:rsidR="00BB511A" w:rsidRDefault="00BB511A" w:rsidP="00BB511A">
      <w:pPr>
        <w:pStyle w:val="MainBodyText"/>
        <w:rPr>
          <w:b/>
        </w:rPr>
      </w:pPr>
    </w:p>
    <w:p w:rsidR="00BB511A" w:rsidRDefault="00BB511A" w:rsidP="00BB511A">
      <w:pPr>
        <w:pStyle w:val="MainBodyText"/>
        <w:rPr>
          <w:b/>
        </w:rPr>
      </w:pPr>
    </w:p>
    <w:p w:rsidR="00DD7AE3" w:rsidRDefault="00DD7AE3">
      <w:pPr>
        <w:rPr>
          <w:rFonts w:ascii="Arial Bold"/>
          <w:b/>
          <w:sz w:val="22"/>
        </w:rPr>
      </w:pPr>
      <w:r>
        <w:br w:type="page"/>
      </w:r>
    </w:p>
    <w:p w:rsidR="00DD7AE3" w:rsidRDefault="00DD7AE3" w:rsidP="00DD7AE3">
      <w:pPr>
        <w:pStyle w:val="Heading2"/>
      </w:pPr>
      <w:r>
        <w:lastRenderedPageBreak/>
        <w:t>AMX Addresses</w:t>
      </w:r>
    </w:p>
    <w:p w:rsidR="00BB511A" w:rsidRPr="00201062" w:rsidRDefault="00BB511A" w:rsidP="003812AD">
      <w:pPr>
        <w:pStyle w:val="Heading30"/>
      </w:pPr>
      <w:bookmarkStart w:id="1" w:name="_Toc271720621"/>
      <w:r w:rsidRPr="006A245E">
        <w:t>IP Addresses for the AMX Processors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2004"/>
        <w:gridCol w:w="4185"/>
      </w:tblGrid>
      <w:tr w:rsidR="00DD7AE3" w:rsidTr="00DD7AE3">
        <w:trPr>
          <w:trHeight w:val="784"/>
        </w:trPr>
        <w:tc>
          <w:tcPr>
            <w:tcW w:w="3003" w:type="dxa"/>
            <w:vAlign w:val="center"/>
          </w:tcPr>
          <w:p w:rsidR="00DD7AE3" w:rsidRPr="006A245E" w:rsidRDefault="00DD7AE3" w:rsidP="00CD2919">
            <w:pPr>
              <w:pStyle w:val="MainBodyText"/>
              <w:jc w:val="center"/>
              <w:rPr>
                <w:b/>
              </w:rPr>
            </w:pPr>
            <w:r w:rsidRPr="006A245E">
              <w:rPr>
                <w:b/>
              </w:rPr>
              <w:t>Room</w:t>
            </w:r>
          </w:p>
        </w:tc>
        <w:tc>
          <w:tcPr>
            <w:tcW w:w="2004" w:type="dxa"/>
            <w:vAlign w:val="center"/>
          </w:tcPr>
          <w:p w:rsidR="00DD7AE3" w:rsidRPr="006A245E" w:rsidRDefault="00DD7AE3" w:rsidP="00CD2919">
            <w:pPr>
              <w:pStyle w:val="MainBodyText"/>
              <w:jc w:val="center"/>
              <w:rPr>
                <w:b/>
              </w:rPr>
            </w:pPr>
            <w:r>
              <w:rPr>
                <w:b/>
              </w:rPr>
              <w:t>AMX System Number</w:t>
            </w:r>
          </w:p>
        </w:tc>
        <w:tc>
          <w:tcPr>
            <w:tcW w:w="4185" w:type="dxa"/>
            <w:vAlign w:val="center"/>
          </w:tcPr>
          <w:p w:rsidR="00DD7AE3" w:rsidRPr="006A245E" w:rsidRDefault="00DD7AE3" w:rsidP="00CD2919">
            <w:pPr>
              <w:pStyle w:val="MainBodyText"/>
              <w:jc w:val="center"/>
              <w:rPr>
                <w:b/>
              </w:rPr>
            </w:pPr>
            <w:r w:rsidRPr="006A245E">
              <w:rPr>
                <w:b/>
              </w:rPr>
              <w:t>IP</w:t>
            </w:r>
            <w:r>
              <w:rPr>
                <w:b/>
              </w:rPr>
              <w:t xml:space="preserve"> Address</w:t>
            </w:r>
          </w:p>
        </w:tc>
      </w:tr>
      <w:tr w:rsidR="00DD7AE3" w:rsidTr="00DD7AE3">
        <w:trPr>
          <w:trHeight w:val="579"/>
        </w:trPr>
        <w:tc>
          <w:tcPr>
            <w:tcW w:w="3003" w:type="dxa"/>
          </w:tcPr>
          <w:p w:rsidR="00DD7AE3" w:rsidRDefault="00DD7AE3" w:rsidP="00CD2919">
            <w:pPr>
              <w:pStyle w:val="MainBodyText"/>
            </w:pPr>
            <w:r>
              <w:t>London - Brunswick</w:t>
            </w:r>
          </w:p>
        </w:tc>
        <w:tc>
          <w:tcPr>
            <w:tcW w:w="2004" w:type="dxa"/>
          </w:tcPr>
          <w:p w:rsidR="00DD7AE3" w:rsidRDefault="00DD7AE3" w:rsidP="00DD7AE3">
            <w:pPr>
              <w:pStyle w:val="MainBodyText"/>
              <w:jc w:val="center"/>
            </w:pPr>
            <w:r>
              <w:t>1</w:t>
            </w:r>
          </w:p>
        </w:tc>
        <w:tc>
          <w:tcPr>
            <w:tcW w:w="4185" w:type="dxa"/>
            <w:shd w:val="clear" w:color="auto" w:fill="D6E3BC" w:themeFill="accent3" w:themeFillTint="66"/>
          </w:tcPr>
          <w:p w:rsidR="00DD7AE3" w:rsidRDefault="00DD7AE3" w:rsidP="00CD2919">
            <w:pPr>
              <w:pStyle w:val="MainBodyText"/>
            </w:pPr>
            <w:r>
              <w:t>10.44.84.15</w:t>
            </w:r>
          </w:p>
        </w:tc>
      </w:tr>
      <w:tr w:rsidR="00DD7AE3" w:rsidTr="00DD7AE3">
        <w:trPr>
          <w:trHeight w:val="579"/>
        </w:trPr>
        <w:tc>
          <w:tcPr>
            <w:tcW w:w="3003" w:type="dxa"/>
          </w:tcPr>
          <w:p w:rsidR="00DD7AE3" w:rsidRDefault="00DD7AE3" w:rsidP="00CD2919">
            <w:pPr>
              <w:pStyle w:val="MainBodyText"/>
            </w:pPr>
            <w:r>
              <w:t>Copenhagen – Room: Stockholm</w:t>
            </w:r>
          </w:p>
        </w:tc>
        <w:tc>
          <w:tcPr>
            <w:tcW w:w="2004" w:type="dxa"/>
          </w:tcPr>
          <w:p w:rsidR="00DD7AE3" w:rsidRDefault="00DD7AE3" w:rsidP="00DD7AE3">
            <w:pPr>
              <w:pStyle w:val="MainBodyText"/>
              <w:jc w:val="center"/>
            </w:pPr>
            <w:r>
              <w:t>2</w:t>
            </w:r>
          </w:p>
        </w:tc>
        <w:tc>
          <w:tcPr>
            <w:tcW w:w="4185" w:type="dxa"/>
            <w:shd w:val="clear" w:color="auto" w:fill="D6E3BC" w:themeFill="accent3" w:themeFillTint="66"/>
          </w:tcPr>
          <w:p w:rsidR="00DD7AE3" w:rsidRDefault="00DD7AE3" w:rsidP="00CD2919">
            <w:pPr>
              <w:pStyle w:val="MainBodyText"/>
            </w:pPr>
            <w:r>
              <w:t>10.46.43.15</w:t>
            </w:r>
          </w:p>
        </w:tc>
      </w:tr>
      <w:tr w:rsidR="00DD7AE3" w:rsidTr="00DD7AE3">
        <w:trPr>
          <w:trHeight w:val="283"/>
        </w:trPr>
        <w:tc>
          <w:tcPr>
            <w:tcW w:w="3003" w:type="dxa"/>
          </w:tcPr>
          <w:p w:rsidR="00DD7AE3" w:rsidRDefault="00DD7AE3" w:rsidP="00CD2919">
            <w:pPr>
              <w:pStyle w:val="MainBodyText"/>
            </w:pPr>
            <w:r>
              <w:t>Leeds Room 3</w:t>
            </w:r>
          </w:p>
        </w:tc>
        <w:tc>
          <w:tcPr>
            <w:tcW w:w="2004" w:type="dxa"/>
          </w:tcPr>
          <w:p w:rsidR="00DD7AE3" w:rsidRDefault="00DD7AE3" w:rsidP="00DD7AE3">
            <w:pPr>
              <w:pStyle w:val="MainBodyText"/>
              <w:jc w:val="center"/>
            </w:pPr>
            <w:r>
              <w:t>3</w:t>
            </w:r>
          </w:p>
        </w:tc>
        <w:tc>
          <w:tcPr>
            <w:tcW w:w="4185" w:type="dxa"/>
            <w:shd w:val="clear" w:color="auto" w:fill="D6E3BC" w:themeFill="accent3" w:themeFillTint="66"/>
          </w:tcPr>
          <w:p w:rsidR="00DD7AE3" w:rsidRDefault="00DD7AE3" w:rsidP="00DD7AE3">
            <w:pPr>
              <w:pStyle w:val="MainBodyText"/>
            </w:pPr>
            <w:r>
              <w:t>10.44.116.15</w:t>
            </w:r>
          </w:p>
        </w:tc>
      </w:tr>
      <w:tr w:rsidR="00DD7AE3" w:rsidTr="00DD7AE3">
        <w:trPr>
          <w:trHeight w:val="296"/>
        </w:trPr>
        <w:tc>
          <w:tcPr>
            <w:tcW w:w="3003" w:type="dxa"/>
          </w:tcPr>
          <w:p w:rsidR="00DD7AE3" w:rsidRDefault="00DD7AE3" w:rsidP="00CD2919">
            <w:pPr>
              <w:pStyle w:val="MainBodyText"/>
            </w:pPr>
            <w:r>
              <w:t xml:space="preserve">Dublin </w:t>
            </w:r>
          </w:p>
        </w:tc>
        <w:tc>
          <w:tcPr>
            <w:tcW w:w="2004" w:type="dxa"/>
          </w:tcPr>
          <w:p w:rsidR="00DD7AE3" w:rsidRDefault="00DD7AE3" w:rsidP="00DD7AE3">
            <w:pPr>
              <w:pStyle w:val="MainBodyText"/>
              <w:jc w:val="center"/>
            </w:pPr>
            <w:r>
              <w:t>4</w:t>
            </w:r>
          </w:p>
        </w:tc>
        <w:tc>
          <w:tcPr>
            <w:tcW w:w="4185" w:type="dxa"/>
            <w:shd w:val="clear" w:color="auto" w:fill="D6E3BC" w:themeFill="accent3" w:themeFillTint="66"/>
          </w:tcPr>
          <w:p w:rsidR="00DD7AE3" w:rsidRDefault="00DD7AE3" w:rsidP="00DD7AE3">
            <w:pPr>
              <w:pStyle w:val="MainBodyText"/>
            </w:pPr>
            <w:r>
              <w:t>10.35.43.15</w:t>
            </w:r>
          </w:p>
        </w:tc>
      </w:tr>
      <w:tr w:rsidR="00DD7AE3" w:rsidTr="00DD7AE3">
        <w:trPr>
          <w:trHeight w:val="283"/>
        </w:trPr>
        <w:tc>
          <w:tcPr>
            <w:tcW w:w="3003" w:type="dxa"/>
          </w:tcPr>
          <w:p w:rsidR="00DD7AE3" w:rsidRDefault="00DD7AE3" w:rsidP="00CD2919">
            <w:pPr>
              <w:pStyle w:val="MainBodyText"/>
            </w:pPr>
            <w:r>
              <w:t>Leeds Room 4</w:t>
            </w:r>
          </w:p>
        </w:tc>
        <w:tc>
          <w:tcPr>
            <w:tcW w:w="2004" w:type="dxa"/>
          </w:tcPr>
          <w:p w:rsidR="00DD7AE3" w:rsidRDefault="00DD7AE3" w:rsidP="00DD7AE3">
            <w:pPr>
              <w:pStyle w:val="MainBodyText"/>
              <w:jc w:val="center"/>
            </w:pPr>
            <w:r>
              <w:t>5</w:t>
            </w:r>
          </w:p>
        </w:tc>
        <w:tc>
          <w:tcPr>
            <w:tcW w:w="4185" w:type="dxa"/>
            <w:shd w:val="clear" w:color="auto" w:fill="D6E3BC" w:themeFill="accent3" w:themeFillTint="66"/>
          </w:tcPr>
          <w:p w:rsidR="00DD7AE3" w:rsidRDefault="00DD7AE3" w:rsidP="00DD7AE3">
            <w:pPr>
              <w:pStyle w:val="MainBodyText"/>
            </w:pPr>
            <w:r>
              <w:t>10.44.115.143</w:t>
            </w:r>
          </w:p>
        </w:tc>
      </w:tr>
      <w:tr w:rsidR="00DD7AE3" w:rsidTr="00DD7AE3">
        <w:trPr>
          <w:trHeight w:val="283"/>
        </w:trPr>
        <w:tc>
          <w:tcPr>
            <w:tcW w:w="3003" w:type="dxa"/>
          </w:tcPr>
          <w:p w:rsidR="00DD7AE3" w:rsidRDefault="00DD7AE3" w:rsidP="00CD2919">
            <w:pPr>
              <w:pStyle w:val="MainBodyText"/>
            </w:pPr>
            <w:r>
              <w:t>London - Kensington</w:t>
            </w:r>
          </w:p>
        </w:tc>
        <w:tc>
          <w:tcPr>
            <w:tcW w:w="2004" w:type="dxa"/>
          </w:tcPr>
          <w:p w:rsidR="00DD7AE3" w:rsidRDefault="00DD7AE3" w:rsidP="00DD7AE3">
            <w:pPr>
              <w:pStyle w:val="MainBodyText"/>
              <w:jc w:val="center"/>
            </w:pPr>
            <w:r>
              <w:t>6</w:t>
            </w:r>
          </w:p>
        </w:tc>
        <w:tc>
          <w:tcPr>
            <w:tcW w:w="4185" w:type="dxa"/>
            <w:shd w:val="clear" w:color="auto" w:fill="D6E3BC" w:themeFill="accent3" w:themeFillTint="66"/>
          </w:tcPr>
          <w:p w:rsidR="00DD7AE3" w:rsidRDefault="00DD7AE3" w:rsidP="00CD2919">
            <w:pPr>
              <w:pStyle w:val="MainBodyText"/>
            </w:pPr>
            <w:r>
              <w:t>10.44.83.143</w:t>
            </w:r>
          </w:p>
        </w:tc>
      </w:tr>
      <w:tr w:rsidR="00DD7AE3" w:rsidTr="00DD7AE3">
        <w:trPr>
          <w:trHeight w:val="296"/>
        </w:trPr>
        <w:tc>
          <w:tcPr>
            <w:tcW w:w="3003" w:type="dxa"/>
          </w:tcPr>
          <w:p w:rsidR="00DD7AE3" w:rsidRDefault="00DD7AE3" w:rsidP="00CD2919">
            <w:pPr>
              <w:pStyle w:val="MainBodyText"/>
            </w:pPr>
            <w:r>
              <w:t>Wokingham – Monza</w:t>
            </w:r>
          </w:p>
        </w:tc>
        <w:tc>
          <w:tcPr>
            <w:tcW w:w="2004" w:type="dxa"/>
          </w:tcPr>
          <w:p w:rsidR="00DD7AE3" w:rsidRDefault="00DD7AE3" w:rsidP="00DD7AE3">
            <w:pPr>
              <w:pStyle w:val="MainBodyText"/>
              <w:jc w:val="center"/>
            </w:pPr>
            <w:r>
              <w:t>7</w:t>
            </w:r>
          </w:p>
        </w:tc>
        <w:tc>
          <w:tcPr>
            <w:tcW w:w="4185" w:type="dxa"/>
            <w:shd w:val="clear" w:color="auto" w:fill="D6E3BC" w:themeFill="accent3" w:themeFillTint="66"/>
          </w:tcPr>
          <w:p w:rsidR="00DD7AE3" w:rsidRDefault="00DD7AE3" w:rsidP="00DD7AE3">
            <w:pPr>
              <w:pStyle w:val="MainBodyText"/>
            </w:pPr>
            <w:r>
              <w:t>10.44.43.15</w:t>
            </w:r>
          </w:p>
        </w:tc>
      </w:tr>
      <w:tr w:rsidR="00DD7AE3" w:rsidTr="00DD7AE3">
        <w:trPr>
          <w:trHeight w:val="283"/>
        </w:trPr>
        <w:tc>
          <w:tcPr>
            <w:tcW w:w="3003" w:type="dxa"/>
          </w:tcPr>
          <w:p w:rsidR="00DD7AE3" w:rsidRDefault="00DD7AE3" w:rsidP="00CD2919">
            <w:pPr>
              <w:pStyle w:val="MainBodyText"/>
            </w:pPr>
            <w:r>
              <w:t>Stockholm – Room: New York</w:t>
            </w:r>
          </w:p>
        </w:tc>
        <w:tc>
          <w:tcPr>
            <w:tcW w:w="2004" w:type="dxa"/>
          </w:tcPr>
          <w:p w:rsidR="00DD7AE3" w:rsidRDefault="00DD7AE3" w:rsidP="00DD7AE3">
            <w:pPr>
              <w:pStyle w:val="MainBodyText"/>
              <w:jc w:val="center"/>
            </w:pPr>
            <w:r>
              <w:t>8</w:t>
            </w:r>
          </w:p>
        </w:tc>
        <w:tc>
          <w:tcPr>
            <w:tcW w:w="4185" w:type="dxa"/>
            <w:shd w:val="clear" w:color="auto" w:fill="D6E3BC" w:themeFill="accent3" w:themeFillTint="66"/>
          </w:tcPr>
          <w:p w:rsidR="00DD7AE3" w:rsidRDefault="00DD7AE3" w:rsidP="00CD2919">
            <w:pPr>
              <w:pStyle w:val="MainBodyText"/>
            </w:pPr>
            <w:r>
              <w:t>10.</w:t>
            </w:r>
            <w:r w:rsidR="003812AD">
              <w:t>45.43.15</w:t>
            </w:r>
          </w:p>
        </w:tc>
      </w:tr>
      <w:tr w:rsidR="00DD7AE3" w:rsidTr="00DD7AE3">
        <w:trPr>
          <w:trHeight w:val="283"/>
        </w:trPr>
        <w:tc>
          <w:tcPr>
            <w:tcW w:w="3003" w:type="dxa"/>
          </w:tcPr>
          <w:p w:rsidR="00DD7AE3" w:rsidRDefault="00DD7AE3" w:rsidP="00CD2919">
            <w:pPr>
              <w:pStyle w:val="MainBodyText"/>
            </w:pPr>
            <w:r>
              <w:t>Oslo Room 2</w:t>
            </w:r>
          </w:p>
        </w:tc>
        <w:tc>
          <w:tcPr>
            <w:tcW w:w="2004" w:type="dxa"/>
          </w:tcPr>
          <w:p w:rsidR="00DD7AE3" w:rsidRDefault="00DD7AE3" w:rsidP="00DD7AE3">
            <w:pPr>
              <w:pStyle w:val="MainBodyText"/>
              <w:jc w:val="center"/>
            </w:pPr>
            <w:r>
              <w:t>9</w:t>
            </w:r>
          </w:p>
        </w:tc>
        <w:tc>
          <w:tcPr>
            <w:tcW w:w="4185" w:type="dxa"/>
            <w:shd w:val="clear" w:color="auto" w:fill="D6E3BC" w:themeFill="accent3" w:themeFillTint="66"/>
          </w:tcPr>
          <w:p w:rsidR="00DD7AE3" w:rsidRDefault="003812AD" w:rsidP="00CD2919">
            <w:pPr>
              <w:pStyle w:val="MainBodyText"/>
            </w:pPr>
            <w:r>
              <w:t>10.47.43.15</w:t>
            </w:r>
          </w:p>
        </w:tc>
      </w:tr>
      <w:tr w:rsidR="00DD7AE3" w:rsidTr="00DD7AE3">
        <w:trPr>
          <w:trHeight w:val="296"/>
        </w:trPr>
        <w:tc>
          <w:tcPr>
            <w:tcW w:w="3003" w:type="dxa"/>
          </w:tcPr>
          <w:p w:rsidR="00DD7AE3" w:rsidRDefault="00DD7AE3" w:rsidP="00CD2919">
            <w:pPr>
              <w:pStyle w:val="MainBodyText"/>
            </w:pPr>
            <w:r>
              <w:t>Munich – Room: Berlin</w:t>
            </w:r>
          </w:p>
        </w:tc>
        <w:tc>
          <w:tcPr>
            <w:tcW w:w="2004" w:type="dxa"/>
          </w:tcPr>
          <w:p w:rsidR="00DD7AE3" w:rsidRDefault="00DD7AE3" w:rsidP="00DD7AE3">
            <w:pPr>
              <w:pStyle w:val="MainBodyText"/>
              <w:jc w:val="center"/>
            </w:pPr>
            <w:r>
              <w:t>10</w:t>
            </w:r>
          </w:p>
        </w:tc>
        <w:tc>
          <w:tcPr>
            <w:tcW w:w="4185" w:type="dxa"/>
            <w:shd w:val="clear" w:color="auto" w:fill="D6E3BC" w:themeFill="accent3" w:themeFillTint="66"/>
          </w:tcPr>
          <w:p w:rsidR="00DD7AE3" w:rsidRDefault="003812AD" w:rsidP="00CD2919">
            <w:pPr>
              <w:pStyle w:val="MainBodyText"/>
            </w:pPr>
            <w:r>
              <w:t>10.49.43.15</w:t>
            </w:r>
          </w:p>
        </w:tc>
      </w:tr>
      <w:tr w:rsidR="00DD7AE3" w:rsidTr="00DD7AE3">
        <w:trPr>
          <w:trHeight w:val="296"/>
        </w:trPr>
        <w:tc>
          <w:tcPr>
            <w:tcW w:w="3003" w:type="dxa"/>
          </w:tcPr>
          <w:p w:rsidR="00DD7AE3" w:rsidRDefault="00DD7AE3" w:rsidP="00CD2919">
            <w:pPr>
              <w:pStyle w:val="MainBodyText"/>
            </w:pPr>
            <w:r>
              <w:t>Hamburg</w:t>
            </w:r>
          </w:p>
        </w:tc>
        <w:tc>
          <w:tcPr>
            <w:tcW w:w="2004" w:type="dxa"/>
          </w:tcPr>
          <w:p w:rsidR="00DD7AE3" w:rsidRDefault="00DD7AE3" w:rsidP="00DD7AE3">
            <w:pPr>
              <w:pStyle w:val="MainBodyText"/>
              <w:jc w:val="center"/>
            </w:pPr>
            <w:r>
              <w:t>11</w:t>
            </w:r>
          </w:p>
        </w:tc>
        <w:tc>
          <w:tcPr>
            <w:tcW w:w="4185" w:type="dxa"/>
            <w:shd w:val="clear" w:color="auto" w:fill="D6E3BC" w:themeFill="accent3" w:themeFillTint="66"/>
          </w:tcPr>
          <w:p w:rsidR="00DD7AE3" w:rsidRDefault="00547214" w:rsidP="00CD2919">
            <w:pPr>
              <w:pStyle w:val="MainBodyText"/>
            </w:pPr>
            <w:r>
              <w:t>10.49.75.15</w:t>
            </w:r>
          </w:p>
        </w:tc>
      </w:tr>
      <w:tr w:rsidR="00DD7AE3" w:rsidTr="00DD7AE3">
        <w:trPr>
          <w:trHeight w:val="296"/>
        </w:trPr>
        <w:tc>
          <w:tcPr>
            <w:tcW w:w="3003" w:type="dxa"/>
          </w:tcPr>
          <w:p w:rsidR="00DD7AE3" w:rsidRDefault="003812AD" w:rsidP="00CD2919">
            <w:pPr>
              <w:pStyle w:val="MainBodyText"/>
            </w:pPr>
            <w:r>
              <w:t>Frankfurt</w:t>
            </w:r>
          </w:p>
        </w:tc>
        <w:tc>
          <w:tcPr>
            <w:tcW w:w="2004" w:type="dxa"/>
          </w:tcPr>
          <w:p w:rsidR="00DD7AE3" w:rsidRDefault="00DD7AE3" w:rsidP="00DD7AE3">
            <w:pPr>
              <w:pStyle w:val="MainBodyText"/>
              <w:jc w:val="center"/>
            </w:pPr>
            <w:r>
              <w:t>12</w:t>
            </w:r>
          </w:p>
        </w:tc>
        <w:tc>
          <w:tcPr>
            <w:tcW w:w="4185" w:type="dxa"/>
            <w:shd w:val="clear" w:color="auto" w:fill="D6E3BC" w:themeFill="accent3" w:themeFillTint="66"/>
          </w:tcPr>
          <w:p w:rsidR="00DD7AE3" w:rsidRDefault="00CB7705" w:rsidP="00CD2919">
            <w:pPr>
              <w:pStyle w:val="MainBodyText"/>
            </w:pPr>
            <w:r>
              <w:t>10.49.107.15</w:t>
            </w:r>
          </w:p>
        </w:tc>
      </w:tr>
      <w:tr w:rsidR="00167CB8" w:rsidTr="00DD7AE3">
        <w:trPr>
          <w:trHeight w:val="296"/>
        </w:trPr>
        <w:tc>
          <w:tcPr>
            <w:tcW w:w="3003" w:type="dxa"/>
          </w:tcPr>
          <w:p w:rsidR="00167CB8" w:rsidRDefault="00167CB8" w:rsidP="00CD2919">
            <w:pPr>
              <w:pStyle w:val="MainBodyText"/>
            </w:pPr>
            <w:r>
              <w:t>EU01 Master</w:t>
            </w:r>
          </w:p>
        </w:tc>
        <w:tc>
          <w:tcPr>
            <w:tcW w:w="2004" w:type="dxa"/>
          </w:tcPr>
          <w:p w:rsidR="00167CB8" w:rsidRDefault="00167CB8" w:rsidP="00DD7AE3">
            <w:pPr>
              <w:pStyle w:val="MainBodyText"/>
              <w:jc w:val="center"/>
            </w:pPr>
            <w:r>
              <w:t>20</w:t>
            </w:r>
          </w:p>
        </w:tc>
        <w:tc>
          <w:tcPr>
            <w:tcW w:w="4185" w:type="dxa"/>
            <w:shd w:val="clear" w:color="auto" w:fill="D6E3BC" w:themeFill="accent3" w:themeFillTint="66"/>
          </w:tcPr>
          <w:p w:rsidR="00167CB8" w:rsidRDefault="00167CB8" w:rsidP="00CD2919">
            <w:pPr>
              <w:pStyle w:val="MainBodyText"/>
            </w:pPr>
            <w:r>
              <w:t>10.255.33.22</w:t>
            </w:r>
          </w:p>
        </w:tc>
      </w:tr>
      <w:tr w:rsidR="00167CB8" w:rsidTr="00DD7AE3">
        <w:trPr>
          <w:trHeight w:val="296"/>
        </w:trPr>
        <w:tc>
          <w:tcPr>
            <w:tcW w:w="3003" w:type="dxa"/>
          </w:tcPr>
          <w:p w:rsidR="00167CB8" w:rsidRDefault="00167CB8" w:rsidP="00CD2919">
            <w:pPr>
              <w:pStyle w:val="MainBodyText"/>
            </w:pPr>
            <w:r>
              <w:t>EU04 Master</w:t>
            </w:r>
          </w:p>
        </w:tc>
        <w:tc>
          <w:tcPr>
            <w:tcW w:w="2004" w:type="dxa"/>
          </w:tcPr>
          <w:p w:rsidR="00167CB8" w:rsidRDefault="00167CB8" w:rsidP="00DD7AE3">
            <w:pPr>
              <w:pStyle w:val="MainBodyText"/>
              <w:jc w:val="center"/>
            </w:pPr>
            <w:r>
              <w:t>20</w:t>
            </w:r>
          </w:p>
        </w:tc>
        <w:tc>
          <w:tcPr>
            <w:tcW w:w="4185" w:type="dxa"/>
            <w:shd w:val="clear" w:color="auto" w:fill="D6E3BC" w:themeFill="accent3" w:themeFillTint="66"/>
          </w:tcPr>
          <w:p w:rsidR="00167CB8" w:rsidRDefault="00167CB8" w:rsidP="00CD2919">
            <w:pPr>
              <w:pStyle w:val="MainBodyText"/>
            </w:pPr>
            <w:r>
              <w:t>10.253.33.22 (Redundancy)</w:t>
            </w:r>
          </w:p>
        </w:tc>
      </w:tr>
    </w:tbl>
    <w:p w:rsidR="00BB511A" w:rsidRDefault="00BB511A" w:rsidP="00BB511A">
      <w:pPr>
        <w:rPr>
          <w:rFonts w:cs="Arial"/>
          <w:b/>
          <w:color w:val="595959" w:themeColor="text1" w:themeTint="A6"/>
        </w:rPr>
      </w:pPr>
    </w:p>
    <w:p w:rsidR="00BB511A" w:rsidRDefault="00BB511A" w:rsidP="00BB511A">
      <w:pPr>
        <w:pStyle w:val="Heading30"/>
      </w:pPr>
      <w:bookmarkStart w:id="2" w:name="_Toc271720622"/>
      <w:r w:rsidRPr="006A245E">
        <w:t>IP Address for the Touch Panels</w:t>
      </w:r>
      <w:bookmarkEnd w:id="2"/>
    </w:p>
    <w:p w:rsidR="00BB511A" w:rsidRPr="00201062" w:rsidRDefault="00BB511A" w:rsidP="00BB511A">
      <w:pPr>
        <w:pStyle w:val="MainBodyText"/>
      </w:pPr>
      <w:r>
        <w:t>London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4110"/>
      </w:tblGrid>
      <w:tr w:rsidR="00BB511A" w:rsidTr="003812AD">
        <w:tc>
          <w:tcPr>
            <w:tcW w:w="5070" w:type="dxa"/>
            <w:vAlign w:val="center"/>
          </w:tcPr>
          <w:p w:rsidR="00BB511A" w:rsidRPr="006A245E" w:rsidRDefault="00BB511A" w:rsidP="00CD2919">
            <w:pPr>
              <w:pStyle w:val="MainBodyText"/>
              <w:jc w:val="center"/>
              <w:rPr>
                <w:b/>
              </w:rPr>
            </w:pPr>
            <w:r w:rsidRPr="006A245E">
              <w:rPr>
                <w:b/>
              </w:rPr>
              <w:t>Room</w:t>
            </w:r>
          </w:p>
        </w:tc>
        <w:tc>
          <w:tcPr>
            <w:tcW w:w="4110" w:type="dxa"/>
            <w:vAlign w:val="center"/>
          </w:tcPr>
          <w:p w:rsidR="00BB511A" w:rsidRPr="006A245E" w:rsidRDefault="00BB511A" w:rsidP="00CD2919">
            <w:pPr>
              <w:pStyle w:val="MainBodyText"/>
              <w:jc w:val="center"/>
              <w:rPr>
                <w:b/>
              </w:rPr>
            </w:pPr>
            <w:r w:rsidRPr="006A245E">
              <w:rPr>
                <w:b/>
              </w:rPr>
              <w:t>IP</w:t>
            </w:r>
            <w:r>
              <w:rPr>
                <w:b/>
              </w:rPr>
              <w:t xml:space="preserve"> Address</w:t>
            </w:r>
          </w:p>
        </w:tc>
      </w:tr>
      <w:tr w:rsidR="003812AD" w:rsidTr="003812AD">
        <w:tc>
          <w:tcPr>
            <w:tcW w:w="5070" w:type="dxa"/>
          </w:tcPr>
          <w:p w:rsidR="003812AD" w:rsidRDefault="003812AD" w:rsidP="00CD2919">
            <w:pPr>
              <w:pStyle w:val="MainBodyText"/>
            </w:pPr>
            <w:r>
              <w:t>London - Brunswick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3812AD" w:rsidRDefault="003812AD" w:rsidP="00CD2919">
            <w:pPr>
              <w:pStyle w:val="MainBodyText"/>
            </w:pPr>
            <w:r>
              <w:t>10.44.84.16</w:t>
            </w:r>
          </w:p>
        </w:tc>
      </w:tr>
      <w:tr w:rsidR="003812AD" w:rsidTr="003812AD">
        <w:tc>
          <w:tcPr>
            <w:tcW w:w="5070" w:type="dxa"/>
          </w:tcPr>
          <w:p w:rsidR="003812AD" w:rsidRDefault="003812AD" w:rsidP="00CD2919">
            <w:pPr>
              <w:pStyle w:val="MainBodyText"/>
            </w:pPr>
            <w:r>
              <w:t>Copenhagen – Room: Stockholm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3812AD" w:rsidRDefault="003812AD" w:rsidP="00CD2919">
            <w:pPr>
              <w:pStyle w:val="MainBodyText"/>
            </w:pPr>
            <w:r>
              <w:t>10.46.43.16</w:t>
            </w:r>
          </w:p>
        </w:tc>
      </w:tr>
      <w:tr w:rsidR="003812AD" w:rsidTr="003812AD">
        <w:tc>
          <w:tcPr>
            <w:tcW w:w="5070" w:type="dxa"/>
          </w:tcPr>
          <w:p w:rsidR="003812AD" w:rsidRDefault="003812AD" w:rsidP="00CD2919">
            <w:pPr>
              <w:pStyle w:val="MainBodyText"/>
            </w:pPr>
            <w:r>
              <w:t>Leeds Room 3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3812AD" w:rsidRDefault="003812AD" w:rsidP="00CD2919">
            <w:pPr>
              <w:pStyle w:val="MainBodyText"/>
            </w:pPr>
            <w:r>
              <w:t>10.44.116.16</w:t>
            </w:r>
          </w:p>
        </w:tc>
      </w:tr>
      <w:tr w:rsidR="003812AD" w:rsidTr="003812AD">
        <w:tc>
          <w:tcPr>
            <w:tcW w:w="5070" w:type="dxa"/>
          </w:tcPr>
          <w:p w:rsidR="003812AD" w:rsidRDefault="003812AD" w:rsidP="00CD2919">
            <w:pPr>
              <w:pStyle w:val="MainBodyText"/>
            </w:pPr>
            <w:r>
              <w:t xml:space="preserve">Dublin 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3812AD" w:rsidRDefault="003812AD" w:rsidP="00CD2919">
            <w:pPr>
              <w:pStyle w:val="MainBodyText"/>
            </w:pPr>
            <w:r>
              <w:t>10.35.43.16</w:t>
            </w:r>
          </w:p>
        </w:tc>
      </w:tr>
      <w:tr w:rsidR="003812AD" w:rsidTr="003812AD">
        <w:tc>
          <w:tcPr>
            <w:tcW w:w="5070" w:type="dxa"/>
          </w:tcPr>
          <w:p w:rsidR="003812AD" w:rsidRDefault="003812AD" w:rsidP="00CD2919">
            <w:pPr>
              <w:pStyle w:val="MainBodyText"/>
            </w:pPr>
            <w:r>
              <w:t>Leeds Room 4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3812AD" w:rsidRDefault="003812AD" w:rsidP="00CD2919">
            <w:pPr>
              <w:pStyle w:val="MainBodyText"/>
            </w:pPr>
            <w:r>
              <w:t>10.44.115.144</w:t>
            </w:r>
          </w:p>
        </w:tc>
      </w:tr>
      <w:tr w:rsidR="003812AD" w:rsidTr="003812AD">
        <w:tc>
          <w:tcPr>
            <w:tcW w:w="5070" w:type="dxa"/>
          </w:tcPr>
          <w:p w:rsidR="003812AD" w:rsidRDefault="003812AD" w:rsidP="00CD2919">
            <w:pPr>
              <w:pStyle w:val="MainBodyText"/>
            </w:pPr>
            <w:r>
              <w:t>London - Kensington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3812AD" w:rsidRDefault="003812AD" w:rsidP="00CD2919">
            <w:pPr>
              <w:pStyle w:val="MainBodyText"/>
            </w:pPr>
            <w:r>
              <w:t>10.44.83.144</w:t>
            </w:r>
          </w:p>
        </w:tc>
      </w:tr>
      <w:tr w:rsidR="003812AD" w:rsidTr="003812AD">
        <w:tc>
          <w:tcPr>
            <w:tcW w:w="5070" w:type="dxa"/>
          </w:tcPr>
          <w:p w:rsidR="003812AD" w:rsidRDefault="003812AD" w:rsidP="00CD2919">
            <w:pPr>
              <w:pStyle w:val="MainBodyText"/>
            </w:pPr>
            <w:r>
              <w:t>Wokingham – Monza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3812AD" w:rsidRDefault="003812AD" w:rsidP="00CD2919">
            <w:pPr>
              <w:pStyle w:val="MainBodyText"/>
            </w:pPr>
            <w:r>
              <w:t>10.44.43.16</w:t>
            </w:r>
          </w:p>
        </w:tc>
      </w:tr>
      <w:tr w:rsidR="003812AD" w:rsidTr="003812AD">
        <w:tc>
          <w:tcPr>
            <w:tcW w:w="5070" w:type="dxa"/>
          </w:tcPr>
          <w:p w:rsidR="003812AD" w:rsidRDefault="003812AD" w:rsidP="00CD2919">
            <w:pPr>
              <w:pStyle w:val="MainBodyText"/>
            </w:pPr>
            <w:r>
              <w:t>Stockholm – Room: New York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3812AD" w:rsidRDefault="003812AD" w:rsidP="00CD2919">
            <w:pPr>
              <w:pStyle w:val="MainBodyText"/>
            </w:pPr>
            <w:r>
              <w:t>10.45.43.16</w:t>
            </w:r>
          </w:p>
        </w:tc>
      </w:tr>
      <w:tr w:rsidR="003812AD" w:rsidTr="003812AD">
        <w:tc>
          <w:tcPr>
            <w:tcW w:w="5070" w:type="dxa"/>
          </w:tcPr>
          <w:p w:rsidR="003812AD" w:rsidRDefault="003812AD" w:rsidP="00CD2919">
            <w:pPr>
              <w:pStyle w:val="MainBodyText"/>
            </w:pPr>
            <w:r>
              <w:t>Oslo Room 2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3812AD" w:rsidRDefault="003812AD" w:rsidP="00CD2919">
            <w:pPr>
              <w:pStyle w:val="MainBodyText"/>
            </w:pPr>
            <w:r>
              <w:t>10.47.43.16</w:t>
            </w:r>
          </w:p>
        </w:tc>
      </w:tr>
      <w:tr w:rsidR="003812AD" w:rsidTr="003812AD">
        <w:trPr>
          <w:trHeight w:val="127"/>
        </w:trPr>
        <w:tc>
          <w:tcPr>
            <w:tcW w:w="5070" w:type="dxa"/>
          </w:tcPr>
          <w:p w:rsidR="003812AD" w:rsidRDefault="003812AD" w:rsidP="00CD2919">
            <w:pPr>
              <w:pStyle w:val="MainBodyText"/>
            </w:pPr>
            <w:r>
              <w:t>Munich – Room: Berlin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3812AD" w:rsidRDefault="003812AD" w:rsidP="00CD2919">
            <w:pPr>
              <w:pStyle w:val="MainBodyText"/>
            </w:pPr>
            <w:r>
              <w:t>10.49.43.16</w:t>
            </w:r>
          </w:p>
        </w:tc>
      </w:tr>
      <w:tr w:rsidR="003812AD" w:rsidTr="003812AD">
        <w:tc>
          <w:tcPr>
            <w:tcW w:w="5070" w:type="dxa"/>
          </w:tcPr>
          <w:p w:rsidR="003812AD" w:rsidRDefault="003812AD" w:rsidP="00CD2919">
            <w:pPr>
              <w:pStyle w:val="MainBodyText"/>
            </w:pPr>
            <w:r>
              <w:t>Hamburg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3812AD" w:rsidRDefault="00547214" w:rsidP="00CD2919">
            <w:pPr>
              <w:pStyle w:val="MainBodyText"/>
            </w:pPr>
            <w:r>
              <w:t>10.49.75.16</w:t>
            </w:r>
          </w:p>
        </w:tc>
      </w:tr>
      <w:tr w:rsidR="003812AD" w:rsidTr="003812AD">
        <w:tc>
          <w:tcPr>
            <w:tcW w:w="5070" w:type="dxa"/>
          </w:tcPr>
          <w:p w:rsidR="003812AD" w:rsidRDefault="003812AD" w:rsidP="00CD2919">
            <w:pPr>
              <w:pStyle w:val="MainBodyText"/>
            </w:pPr>
            <w:r>
              <w:t>Frankfurt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3812AD" w:rsidRDefault="00CB7705" w:rsidP="00CD2919">
            <w:pPr>
              <w:pStyle w:val="MainBodyText"/>
            </w:pPr>
            <w:r>
              <w:t>10.49.107.16</w:t>
            </w:r>
          </w:p>
        </w:tc>
      </w:tr>
    </w:tbl>
    <w:p w:rsidR="00BB511A" w:rsidRDefault="00BB511A" w:rsidP="00BB511A">
      <w:pPr>
        <w:pStyle w:val="MainBodyText"/>
      </w:pPr>
    </w:p>
    <w:p w:rsidR="00BB511A" w:rsidRDefault="00BB511A" w:rsidP="00BB511A">
      <w:pPr>
        <w:pStyle w:val="Heading30"/>
      </w:pPr>
      <w:bookmarkStart w:id="3" w:name="_Toc271720623"/>
      <w:r w:rsidRPr="006A245E">
        <w:t>Other IP Information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4677"/>
      </w:tblGrid>
      <w:tr w:rsidR="00BB511A" w:rsidTr="00CD2919">
        <w:tc>
          <w:tcPr>
            <w:tcW w:w="4503" w:type="dxa"/>
          </w:tcPr>
          <w:p w:rsidR="00BB511A" w:rsidRDefault="00BB511A" w:rsidP="00CD2919">
            <w:pPr>
              <w:pStyle w:val="MainBodyText"/>
            </w:pPr>
            <w:r>
              <w:t>Subnet Mask:</w:t>
            </w:r>
          </w:p>
        </w:tc>
        <w:tc>
          <w:tcPr>
            <w:tcW w:w="4677" w:type="dxa"/>
            <w:shd w:val="clear" w:color="auto" w:fill="D6E3BC" w:themeFill="accent3" w:themeFillTint="66"/>
          </w:tcPr>
          <w:p w:rsidR="00BB511A" w:rsidRDefault="003812AD" w:rsidP="00CD2919">
            <w:pPr>
              <w:rPr>
                <w:b/>
              </w:rPr>
            </w:pPr>
            <w:r>
              <w:rPr>
                <w:b/>
              </w:rPr>
              <w:t>Obtained By DHCP</w:t>
            </w:r>
          </w:p>
        </w:tc>
      </w:tr>
      <w:tr w:rsidR="00BB511A" w:rsidTr="00CD2919">
        <w:tc>
          <w:tcPr>
            <w:tcW w:w="4503" w:type="dxa"/>
          </w:tcPr>
          <w:p w:rsidR="00BB511A" w:rsidRDefault="00BB511A" w:rsidP="00CD2919">
            <w:pPr>
              <w:pStyle w:val="MainBodyText"/>
            </w:pPr>
            <w:r>
              <w:t xml:space="preserve">IP </w:t>
            </w:r>
            <w:proofErr w:type="spellStart"/>
            <w:r>
              <w:t>Gatway</w:t>
            </w:r>
            <w:proofErr w:type="spellEnd"/>
            <w:r>
              <w:t xml:space="preserve"> Address:</w:t>
            </w:r>
          </w:p>
        </w:tc>
        <w:tc>
          <w:tcPr>
            <w:tcW w:w="4677" w:type="dxa"/>
            <w:shd w:val="clear" w:color="auto" w:fill="D6E3BC" w:themeFill="accent3" w:themeFillTint="66"/>
          </w:tcPr>
          <w:p w:rsidR="00BB511A" w:rsidRDefault="003812AD" w:rsidP="00CD2919">
            <w:pPr>
              <w:rPr>
                <w:b/>
              </w:rPr>
            </w:pPr>
            <w:r>
              <w:rPr>
                <w:b/>
              </w:rPr>
              <w:t>Obtained By DHCP</w:t>
            </w:r>
          </w:p>
        </w:tc>
      </w:tr>
    </w:tbl>
    <w:p w:rsidR="00BB511A" w:rsidRDefault="00BB511A" w:rsidP="00BB511A">
      <w:pPr>
        <w:rPr>
          <w:b/>
        </w:rPr>
      </w:pPr>
    </w:p>
    <w:p w:rsidR="00BB511A" w:rsidRPr="006A245E" w:rsidRDefault="00BB511A" w:rsidP="00BB511A">
      <w:pPr>
        <w:pStyle w:val="MainBodyText"/>
      </w:pPr>
    </w:p>
    <w:p w:rsidR="003812AD" w:rsidRDefault="003812AD" w:rsidP="003812AD">
      <w:pPr>
        <w:pStyle w:val="Heading30"/>
      </w:pPr>
      <w:r>
        <w:t>Admin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4677"/>
      </w:tblGrid>
      <w:tr w:rsidR="003812AD" w:rsidTr="00CD2919">
        <w:tc>
          <w:tcPr>
            <w:tcW w:w="4503" w:type="dxa"/>
          </w:tcPr>
          <w:p w:rsidR="003812AD" w:rsidRDefault="003812AD" w:rsidP="00CD2919">
            <w:pPr>
              <w:pStyle w:val="MainBodyText"/>
            </w:pPr>
            <w:r>
              <w:t>PIN</w:t>
            </w:r>
          </w:p>
        </w:tc>
        <w:tc>
          <w:tcPr>
            <w:tcW w:w="4677" w:type="dxa"/>
            <w:shd w:val="clear" w:color="auto" w:fill="D6E3BC" w:themeFill="accent3" w:themeFillTint="66"/>
          </w:tcPr>
          <w:p w:rsidR="003812AD" w:rsidRDefault="003812AD" w:rsidP="00CD2919">
            <w:pPr>
              <w:rPr>
                <w:b/>
              </w:rPr>
            </w:pPr>
            <w:r>
              <w:rPr>
                <w:b/>
              </w:rPr>
              <w:t>1988</w:t>
            </w:r>
          </w:p>
        </w:tc>
      </w:tr>
      <w:tr w:rsidR="003812AD" w:rsidTr="00CD2919">
        <w:tc>
          <w:tcPr>
            <w:tcW w:w="4503" w:type="dxa"/>
          </w:tcPr>
          <w:p w:rsidR="003812AD" w:rsidRDefault="003812AD" w:rsidP="00CD2919">
            <w:pPr>
              <w:pStyle w:val="MainBodyText"/>
            </w:pPr>
          </w:p>
        </w:tc>
        <w:tc>
          <w:tcPr>
            <w:tcW w:w="4677" w:type="dxa"/>
            <w:shd w:val="clear" w:color="auto" w:fill="D6E3BC" w:themeFill="accent3" w:themeFillTint="66"/>
          </w:tcPr>
          <w:p w:rsidR="003812AD" w:rsidRDefault="003812AD" w:rsidP="00CD2919">
            <w:pPr>
              <w:rPr>
                <w:b/>
              </w:rPr>
            </w:pPr>
          </w:p>
        </w:tc>
      </w:tr>
    </w:tbl>
    <w:p w:rsidR="00560155" w:rsidRPr="00603E3C" w:rsidRDefault="00694658" w:rsidP="00603E3C">
      <w:pPr>
        <w:rPr>
          <w:b/>
          <w:u w:val="single"/>
        </w:rPr>
      </w:pPr>
      <w:r w:rsidRPr="00603E3C">
        <w:rPr>
          <w:b/>
          <w:vanish/>
          <w:u w:val="single"/>
        </w:rPr>
        <w:cr/>
        <w:t>he desk layout for students and trainer.</w:t>
      </w:r>
      <w:r w:rsidRPr="00603E3C">
        <w:rPr>
          <w:b/>
          <w:vanish/>
          <w:u w:val="single"/>
        </w:rPr>
        <w:cr/>
        <w:t xml:space="preserve">loor) are the cables run through trunking set into the floor and is so plaease </w:t>
      </w:r>
      <w:r w:rsidRPr="00603E3C">
        <w:rPr>
          <w:b/>
          <w:vanish/>
          <w:u w:val="single"/>
        </w:rPr>
        <w:pgNum/>
      </w:r>
      <w:r w:rsidRPr="00603E3C">
        <w:rPr>
          <w:b/>
          <w:vanish/>
          <w:u w:val="single"/>
        </w:rPr>
        <w:pgNum/>
      </w:r>
      <w:r w:rsidRPr="00603E3C">
        <w:rPr>
          <w:b/>
          <w:vanish/>
          <w:u w:val="single"/>
        </w:rPr>
        <w:pgNum/>
      </w:r>
      <w:r w:rsidRPr="00603E3C">
        <w:rPr>
          <w:b/>
          <w:vanish/>
          <w:u w:val="single"/>
        </w:rPr>
        <w:pgNum/>
      </w:r>
      <w:r w:rsidRPr="00603E3C">
        <w:rPr>
          <w:b/>
          <w:vanish/>
          <w:u w:val="single"/>
        </w:rPr>
        <w:pgNum/>
      </w:r>
      <w:r w:rsidRPr="00603E3C">
        <w:rPr>
          <w:b/>
          <w:vanish/>
          <w:u w:val="single"/>
        </w:rPr>
        <w:pgNum/>
      </w:r>
      <w:r w:rsidRPr="00603E3C">
        <w:rPr>
          <w:b/>
          <w:vanish/>
          <w:u w:val="single"/>
        </w:rPr>
        <w:pgNum/>
      </w:r>
      <w:r w:rsidRPr="00603E3C">
        <w:rPr>
          <w:b/>
          <w:vanish/>
          <w:u w:val="single"/>
        </w:rPr>
        <w:cr/>
        <w:t>he desk layout for students and trainer.</w:t>
      </w:r>
      <w:r w:rsidRPr="00603E3C">
        <w:rPr>
          <w:b/>
          <w:vanish/>
          <w:u w:val="single"/>
        </w:rPr>
        <w:cr/>
        <w:t xml:space="preserve">loor) are the cables run through trunking set into the floor and is so plaease </w:t>
      </w:r>
      <w:r w:rsidRPr="00603E3C">
        <w:rPr>
          <w:b/>
          <w:vanish/>
          <w:u w:val="single"/>
        </w:rPr>
        <w:pgNum/>
      </w:r>
      <w:r w:rsidRPr="00603E3C">
        <w:rPr>
          <w:b/>
          <w:vanish/>
          <w:u w:val="single"/>
        </w:rPr>
        <w:pgNum/>
      </w:r>
      <w:r w:rsidRPr="00603E3C">
        <w:rPr>
          <w:b/>
          <w:vanish/>
          <w:u w:val="single"/>
        </w:rPr>
        <w:pgNum/>
      </w:r>
      <w:r w:rsidRPr="00603E3C">
        <w:rPr>
          <w:b/>
          <w:vanish/>
          <w:u w:val="single"/>
        </w:rPr>
        <w:pgNum/>
      </w:r>
      <w:r w:rsidRPr="00603E3C">
        <w:rPr>
          <w:b/>
          <w:vanish/>
          <w:u w:val="single"/>
        </w:rPr>
        <w:pgNum/>
      </w:r>
      <w:r w:rsidRPr="00603E3C">
        <w:rPr>
          <w:b/>
          <w:vanish/>
          <w:u w:val="single"/>
        </w:rPr>
        <w:pgNum/>
      </w:r>
      <w:r w:rsidRPr="00603E3C">
        <w:rPr>
          <w:b/>
          <w:vanish/>
          <w:u w:val="single"/>
        </w:rPr>
        <w:pgNum/>
      </w:r>
    </w:p>
    <w:sectPr w:rsidR="00560155" w:rsidRPr="00603E3C" w:rsidSect="002E464D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817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68D5" w:rsidRDefault="001568D5" w:rsidP="00DD5687">
      <w:r>
        <w:separator/>
      </w:r>
    </w:p>
  </w:endnote>
  <w:endnote w:type="continuationSeparator" w:id="0">
    <w:p w:rsidR="001568D5" w:rsidRDefault="001568D5" w:rsidP="00DD5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old">
    <w:panose1 w:val="020B0704020202020204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8A5" w:rsidRDefault="006D48A5" w:rsidP="00301AEE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67CB8">
      <w:rPr>
        <w:noProof/>
      </w:rPr>
      <w:t>1</w:t>
    </w:r>
    <w:r>
      <w:rPr>
        <w:noProof/>
      </w:rPr>
      <w:fldChar w:fldCharType="end"/>
    </w:r>
    <w:r>
      <w:rPr>
        <w:noProof/>
        <w:lang w:eastAsia="en-GB"/>
      </w:rPr>
      <w:drawing>
        <wp:anchor distT="0" distB="0" distL="114300" distR="114300" simplePos="0" relativeHeight="251661312" behindDoc="0" locked="0" layoutInCell="1" allowOverlap="1" wp14:anchorId="599689E8" wp14:editId="7F356284">
          <wp:simplePos x="0" y="0"/>
          <wp:positionH relativeFrom="column">
            <wp:posOffset>-903767</wp:posOffset>
          </wp:positionH>
          <wp:positionV relativeFrom="paragraph">
            <wp:posOffset>-101895</wp:posOffset>
          </wp:positionV>
          <wp:extent cx="7559675" cy="707194"/>
          <wp:effectExtent l="0" t="0" r="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iju_Document_Foote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70719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8A5" w:rsidRDefault="006D48A5">
    <w:pPr>
      <w:pStyle w:val="Footer"/>
    </w:pPr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13D2E196" wp14:editId="1C24F90F">
          <wp:simplePos x="0" y="0"/>
          <wp:positionH relativeFrom="column">
            <wp:posOffset>-914400</wp:posOffset>
          </wp:positionH>
          <wp:positionV relativeFrom="paragraph">
            <wp:posOffset>-2723515</wp:posOffset>
          </wp:positionV>
          <wp:extent cx="7559675" cy="2801347"/>
          <wp:effectExtent l="0" t="0" r="3175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iju_Proposal_Front_Cover_Imag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28013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68D5" w:rsidRDefault="001568D5" w:rsidP="00DD5687">
      <w:r>
        <w:separator/>
      </w:r>
    </w:p>
  </w:footnote>
  <w:footnote w:type="continuationSeparator" w:id="0">
    <w:p w:rsidR="001568D5" w:rsidRDefault="001568D5" w:rsidP="00DD56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8A5" w:rsidRPr="005C7E77" w:rsidRDefault="006D48A5" w:rsidP="00036677">
    <w:pPr>
      <w:pStyle w:val="Header"/>
      <w:rPr>
        <w:rFonts w:cs="Arial"/>
        <w:b/>
      </w:rPr>
    </w:pPr>
    <w:r w:rsidRPr="005C7E77">
      <w:rPr>
        <w:rFonts w:cs="Arial"/>
        <w:b/>
        <w:noProof/>
        <w:lang w:eastAsia="en-GB"/>
      </w:rPr>
      <w:drawing>
        <wp:anchor distT="0" distB="0" distL="114300" distR="114300" simplePos="0" relativeHeight="251662336" behindDoc="0" locked="0" layoutInCell="1" allowOverlap="1" wp14:anchorId="07EE33AD" wp14:editId="58413B8E">
          <wp:simplePos x="0" y="0"/>
          <wp:positionH relativeFrom="column">
            <wp:posOffset>4486275</wp:posOffset>
          </wp:positionH>
          <wp:positionV relativeFrom="paragraph">
            <wp:posOffset>-40640</wp:posOffset>
          </wp:positionV>
          <wp:extent cx="1263600" cy="714930"/>
          <wp:effectExtent l="0" t="0" r="0" b="9525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iju_Blac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3600" cy="7149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C7E77">
      <w:rPr>
        <w:rFonts w:cs="Arial"/>
        <w:b/>
      </w:rPr>
      <w:t>www.vijugroup.com</w:t>
    </w:r>
  </w:p>
  <w:p w:rsidR="006D48A5" w:rsidRDefault="006D48A5" w:rsidP="00A1484D">
    <w:pPr>
      <w:pStyle w:val="Header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8A5" w:rsidRPr="005C7E77" w:rsidRDefault="006D48A5" w:rsidP="00C4474E">
    <w:pPr>
      <w:pStyle w:val="Header"/>
      <w:rPr>
        <w:rFonts w:cs="Arial"/>
        <w:b/>
      </w:rPr>
    </w:pPr>
    <w:r w:rsidRPr="005C7E77">
      <w:rPr>
        <w:rFonts w:cs="Arial"/>
        <w:b/>
        <w:noProof/>
        <w:lang w:eastAsia="en-GB"/>
      </w:rPr>
      <w:drawing>
        <wp:anchor distT="0" distB="0" distL="114300" distR="114300" simplePos="0" relativeHeight="251664384" behindDoc="0" locked="0" layoutInCell="1" allowOverlap="1" wp14:anchorId="3E116EF8" wp14:editId="3DDAF417">
          <wp:simplePos x="0" y="0"/>
          <wp:positionH relativeFrom="column">
            <wp:posOffset>4486275</wp:posOffset>
          </wp:positionH>
          <wp:positionV relativeFrom="paragraph">
            <wp:posOffset>-59690</wp:posOffset>
          </wp:positionV>
          <wp:extent cx="1262616" cy="714375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iju_Blac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2616" cy="714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C7E77">
      <w:rPr>
        <w:rFonts w:cs="Arial"/>
        <w:b/>
      </w:rPr>
      <w:t>www.vijugroup.com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36085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B00357"/>
    <w:multiLevelType w:val="hybridMultilevel"/>
    <w:tmpl w:val="2FB469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4D026A"/>
    <w:multiLevelType w:val="hybridMultilevel"/>
    <w:tmpl w:val="0776BC02"/>
    <w:lvl w:ilvl="0" w:tplc="1770891E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63340F"/>
    <w:multiLevelType w:val="hybridMultilevel"/>
    <w:tmpl w:val="E15E8D6C"/>
    <w:lvl w:ilvl="0" w:tplc="E47CE3E8">
      <w:start w:val="1"/>
      <w:numFmt w:val="decimal"/>
      <w:pStyle w:val="Numbers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4964615"/>
    <w:multiLevelType w:val="hybridMultilevel"/>
    <w:tmpl w:val="BBC60F94"/>
    <w:lvl w:ilvl="0" w:tplc="51BCF1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1FAFBA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1FAB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C2A1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081EC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6FAC0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2EE1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664C5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31A97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B436FC6"/>
    <w:multiLevelType w:val="hybridMultilevel"/>
    <w:tmpl w:val="86CEEC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AD60DA"/>
    <w:multiLevelType w:val="hybridMultilevel"/>
    <w:tmpl w:val="A072B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60099F"/>
    <w:multiLevelType w:val="hybridMultilevel"/>
    <w:tmpl w:val="6C709838"/>
    <w:lvl w:ilvl="0" w:tplc="2C68F10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619"/>
    <w:rsid w:val="00025251"/>
    <w:rsid w:val="00036677"/>
    <w:rsid w:val="00050822"/>
    <w:rsid w:val="00054CFC"/>
    <w:rsid w:val="00064C7A"/>
    <w:rsid w:val="00077788"/>
    <w:rsid w:val="000A7301"/>
    <w:rsid w:val="000B24A0"/>
    <w:rsid w:val="000D692A"/>
    <w:rsid w:val="000E169B"/>
    <w:rsid w:val="001568D5"/>
    <w:rsid w:val="00167CB8"/>
    <w:rsid w:val="001A48C4"/>
    <w:rsid w:val="001B6EEC"/>
    <w:rsid w:val="001D5235"/>
    <w:rsid w:val="00210638"/>
    <w:rsid w:val="002C6569"/>
    <w:rsid w:val="002E464D"/>
    <w:rsid w:val="002F3F50"/>
    <w:rsid w:val="002F4572"/>
    <w:rsid w:val="002F79E9"/>
    <w:rsid w:val="00301AEE"/>
    <w:rsid w:val="00310EDE"/>
    <w:rsid w:val="00346899"/>
    <w:rsid w:val="00365619"/>
    <w:rsid w:val="003812AD"/>
    <w:rsid w:val="003F207D"/>
    <w:rsid w:val="00403A54"/>
    <w:rsid w:val="0041159B"/>
    <w:rsid w:val="00446769"/>
    <w:rsid w:val="004473D6"/>
    <w:rsid w:val="004B7A90"/>
    <w:rsid w:val="004D01D0"/>
    <w:rsid w:val="00521E80"/>
    <w:rsid w:val="00547214"/>
    <w:rsid w:val="00560155"/>
    <w:rsid w:val="00570D93"/>
    <w:rsid w:val="00577F17"/>
    <w:rsid w:val="00590755"/>
    <w:rsid w:val="005C7E77"/>
    <w:rsid w:val="005E50CF"/>
    <w:rsid w:val="005E6C9A"/>
    <w:rsid w:val="00603E3C"/>
    <w:rsid w:val="006044B3"/>
    <w:rsid w:val="00614FAE"/>
    <w:rsid w:val="006533F1"/>
    <w:rsid w:val="00661C34"/>
    <w:rsid w:val="00694658"/>
    <w:rsid w:val="006C166A"/>
    <w:rsid w:val="006C562B"/>
    <w:rsid w:val="006D48A5"/>
    <w:rsid w:val="00724FAA"/>
    <w:rsid w:val="00774F6E"/>
    <w:rsid w:val="0078311D"/>
    <w:rsid w:val="007A21EC"/>
    <w:rsid w:val="007C4597"/>
    <w:rsid w:val="007F302D"/>
    <w:rsid w:val="008418E3"/>
    <w:rsid w:val="00885847"/>
    <w:rsid w:val="00975CAE"/>
    <w:rsid w:val="009A7B21"/>
    <w:rsid w:val="009B6D38"/>
    <w:rsid w:val="009C50B1"/>
    <w:rsid w:val="009F433E"/>
    <w:rsid w:val="00A1484D"/>
    <w:rsid w:val="00A6495F"/>
    <w:rsid w:val="00AB0637"/>
    <w:rsid w:val="00B16B05"/>
    <w:rsid w:val="00B42E63"/>
    <w:rsid w:val="00B642E2"/>
    <w:rsid w:val="00BB511A"/>
    <w:rsid w:val="00BD3DC6"/>
    <w:rsid w:val="00C4474E"/>
    <w:rsid w:val="00CB7705"/>
    <w:rsid w:val="00CD5A65"/>
    <w:rsid w:val="00D34AFD"/>
    <w:rsid w:val="00D44A6F"/>
    <w:rsid w:val="00D46101"/>
    <w:rsid w:val="00D504E6"/>
    <w:rsid w:val="00D73F72"/>
    <w:rsid w:val="00D948B5"/>
    <w:rsid w:val="00DD5687"/>
    <w:rsid w:val="00DD7AE3"/>
    <w:rsid w:val="00DE0964"/>
    <w:rsid w:val="00DF4050"/>
    <w:rsid w:val="00E154FA"/>
    <w:rsid w:val="00E87223"/>
    <w:rsid w:val="00E92C3A"/>
    <w:rsid w:val="00E96774"/>
    <w:rsid w:val="00EC441F"/>
    <w:rsid w:val="00F7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" w:hAnsi="Arial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aliases w:val="*Heading 1"/>
    <w:basedOn w:val="MainBody"/>
    <w:next w:val="MainBody"/>
    <w:link w:val="Heading1Char"/>
    <w:autoRedefine/>
    <w:qFormat/>
    <w:rsid w:val="00B16B05"/>
    <w:pPr>
      <w:keepNext/>
      <w:spacing w:before="200" w:after="200" w:line="300" w:lineRule="exact"/>
      <w:outlineLvl w:val="0"/>
    </w:pPr>
    <w:rPr>
      <w:rFonts w:ascii="Arial Bold" w:cs="Arial"/>
      <w:b/>
      <w:sz w:val="26"/>
    </w:rPr>
  </w:style>
  <w:style w:type="paragraph" w:styleId="Heading2">
    <w:name w:val="heading 2"/>
    <w:aliases w:val="*Heading 2"/>
    <w:basedOn w:val="Normal"/>
    <w:next w:val="Normal"/>
    <w:link w:val="Heading2Char"/>
    <w:autoRedefine/>
    <w:qFormat/>
    <w:rsid w:val="00B16B05"/>
    <w:pPr>
      <w:keepNext/>
      <w:tabs>
        <w:tab w:val="right" w:pos="5670"/>
      </w:tabs>
      <w:spacing w:before="200" w:after="200" w:line="300" w:lineRule="exact"/>
      <w:outlineLvl w:val="1"/>
    </w:pPr>
    <w:rPr>
      <w:rFonts w:ascii="Arial Bold"/>
      <w:b/>
      <w:sz w:val="22"/>
    </w:rPr>
  </w:style>
  <w:style w:type="paragraph" w:styleId="Heading3">
    <w:name w:val="heading 3"/>
    <w:aliases w:val="*Heading 3"/>
    <w:basedOn w:val="Normal"/>
    <w:next w:val="Normal"/>
    <w:link w:val="Heading3Char"/>
    <w:autoRedefine/>
    <w:qFormat/>
    <w:rsid w:val="005C7E77"/>
    <w:pPr>
      <w:keepNext/>
      <w:tabs>
        <w:tab w:val="right" w:pos="5670"/>
      </w:tabs>
      <w:spacing w:line="300" w:lineRule="exact"/>
      <w:outlineLvl w:val="2"/>
    </w:pPr>
    <w:rPr>
      <w:rFonts w:ascii="Arial Bold" w:hAnsi="Arial Bol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F72AF9"/>
    <w:pPr>
      <w:tabs>
        <w:tab w:val="left" w:pos="660"/>
        <w:tab w:val="right" w:leader="dot" w:pos="9016"/>
      </w:tabs>
    </w:pPr>
    <w:rPr>
      <w:rFonts w:eastAsiaTheme="minorEastAsia" w:cs="Arial"/>
      <w:b/>
      <w:noProof/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F72AF9"/>
    <w:pPr>
      <w:tabs>
        <w:tab w:val="right" w:leader="dot" w:pos="9016"/>
      </w:tabs>
      <w:ind w:left="221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F72AF9"/>
    <w:pPr>
      <w:ind w:left="442"/>
    </w:pPr>
    <w:rPr>
      <w:rFonts w:eastAsiaTheme="minorEastAsia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DD56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5687"/>
  </w:style>
  <w:style w:type="paragraph" w:styleId="Footer">
    <w:name w:val="footer"/>
    <w:basedOn w:val="Normal"/>
    <w:link w:val="FooterChar"/>
    <w:uiPriority w:val="99"/>
    <w:unhideWhenUsed/>
    <w:rsid w:val="00DD56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5687"/>
  </w:style>
  <w:style w:type="paragraph" w:styleId="BalloonText">
    <w:name w:val="Balloon Text"/>
    <w:basedOn w:val="Normal"/>
    <w:link w:val="BalloonTextChar"/>
    <w:uiPriority w:val="99"/>
    <w:semiHidden/>
    <w:unhideWhenUsed/>
    <w:rsid w:val="00DD56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687"/>
    <w:rPr>
      <w:rFonts w:ascii="Tahoma" w:hAnsi="Tahoma" w:cs="Tahoma"/>
      <w:sz w:val="16"/>
      <w:szCs w:val="16"/>
    </w:rPr>
  </w:style>
  <w:style w:type="paragraph" w:customStyle="1" w:styleId="IntroPara">
    <w:name w:val="*Intro Para"/>
    <w:basedOn w:val="BodyText"/>
    <w:next w:val="BodyText"/>
    <w:rsid w:val="00A1484D"/>
    <w:pPr>
      <w:tabs>
        <w:tab w:val="right" w:pos="5670"/>
      </w:tabs>
      <w:spacing w:after="392" w:line="392" w:lineRule="exact"/>
    </w:pPr>
    <w:rPr>
      <w:color w:val="777877"/>
      <w:sz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A148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1484D"/>
  </w:style>
  <w:style w:type="paragraph" w:customStyle="1" w:styleId="Footer-text">
    <w:name w:val="Footer - text"/>
    <w:basedOn w:val="Footer"/>
    <w:link w:val="Footer-textChar"/>
    <w:rsid w:val="00A1484D"/>
    <w:pPr>
      <w:tabs>
        <w:tab w:val="clear" w:pos="4513"/>
        <w:tab w:val="clear" w:pos="9026"/>
      </w:tabs>
      <w:spacing w:line="200" w:lineRule="exact"/>
    </w:pPr>
    <w:rPr>
      <w:color w:val="8D8E8D"/>
      <w:sz w:val="16"/>
    </w:rPr>
  </w:style>
  <w:style w:type="character" w:customStyle="1" w:styleId="Footer-textChar">
    <w:name w:val="Footer - text Char"/>
    <w:basedOn w:val="FooterChar"/>
    <w:link w:val="Footer-text"/>
    <w:rsid w:val="00A1484D"/>
    <w:rPr>
      <w:rFonts w:ascii="Arial" w:hAnsi="Arial"/>
      <w:color w:val="8D8E8D"/>
      <w:sz w:val="16"/>
    </w:rPr>
  </w:style>
  <w:style w:type="paragraph" w:customStyle="1" w:styleId="MainBody">
    <w:name w:val="*Main Body"/>
    <w:basedOn w:val="BodyText"/>
    <w:link w:val="MainBodyChar"/>
    <w:qFormat/>
    <w:rsid w:val="00A1484D"/>
    <w:pPr>
      <w:tabs>
        <w:tab w:val="right" w:pos="5670"/>
      </w:tabs>
      <w:spacing w:after="0" w:line="280" w:lineRule="exact"/>
    </w:pPr>
  </w:style>
  <w:style w:type="character" w:customStyle="1" w:styleId="MainBodyChar">
    <w:name w:val="*Main Body Char"/>
    <w:basedOn w:val="BodyTextChar"/>
    <w:link w:val="MainBody"/>
    <w:rsid w:val="00A1484D"/>
    <w:rPr>
      <w:rFonts w:ascii="Arial" w:hAnsi="Arial"/>
    </w:rPr>
  </w:style>
  <w:style w:type="character" w:customStyle="1" w:styleId="Heading1Char">
    <w:name w:val="Heading 1 Char"/>
    <w:aliases w:val="*Heading 1 Char"/>
    <w:basedOn w:val="DefaultParagraphFont"/>
    <w:link w:val="Heading1"/>
    <w:rsid w:val="00B16B05"/>
    <w:rPr>
      <w:rFonts w:ascii="Arial Bold" w:cs="Arial"/>
      <w:b/>
      <w:sz w:val="26"/>
    </w:rPr>
  </w:style>
  <w:style w:type="character" w:customStyle="1" w:styleId="Heading2Char">
    <w:name w:val="Heading 2 Char"/>
    <w:aliases w:val="*Heading 2 Char"/>
    <w:basedOn w:val="DefaultParagraphFont"/>
    <w:link w:val="Heading2"/>
    <w:rsid w:val="00B16B05"/>
    <w:rPr>
      <w:rFonts w:ascii="Arial Bold"/>
      <w:b/>
      <w:sz w:val="22"/>
    </w:rPr>
  </w:style>
  <w:style w:type="character" w:customStyle="1" w:styleId="Heading3Char">
    <w:name w:val="Heading 3 Char"/>
    <w:aliases w:val="*Heading 3 Char"/>
    <w:basedOn w:val="DefaultParagraphFont"/>
    <w:link w:val="Heading3"/>
    <w:rsid w:val="005C7E77"/>
    <w:rPr>
      <w:rFonts w:ascii="Arial Bold" w:hAnsi="Arial Bold"/>
    </w:rPr>
  </w:style>
  <w:style w:type="paragraph" w:styleId="ListBullet">
    <w:name w:val="List Bullet"/>
    <w:basedOn w:val="ListParagraph"/>
    <w:link w:val="ListBulletChar"/>
    <w:autoRedefine/>
    <w:qFormat/>
    <w:rsid w:val="00054CFC"/>
    <w:pPr>
      <w:numPr>
        <w:numId w:val="3"/>
      </w:numPr>
      <w:autoSpaceDE w:val="0"/>
      <w:autoSpaceDN w:val="0"/>
      <w:spacing w:line="280" w:lineRule="exact"/>
      <w:ind w:left="714" w:hanging="357"/>
    </w:pPr>
    <w:rPr>
      <w:rFonts w:cs="Arial"/>
      <w:lang w:val="en-US"/>
    </w:rPr>
  </w:style>
  <w:style w:type="character" w:customStyle="1" w:styleId="ListBulletChar">
    <w:name w:val="List Bullet Char"/>
    <w:basedOn w:val="DefaultParagraphFont"/>
    <w:link w:val="ListBullet"/>
    <w:rsid w:val="00054CFC"/>
    <w:rPr>
      <w:rFonts w:cs="Arial"/>
      <w:lang w:val="en-US"/>
    </w:rPr>
  </w:style>
  <w:style w:type="paragraph" w:styleId="NoSpacing">
    <w:name w:val="No Spacing"/>
    <w:link w:val="NoSpacingChar"/>
    <w:uiPriority w:val="1"/>
    <w:rsid w:val="00A1484D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1484D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paragraph" w:styleId="ListParagraph">
    <w:name w:val="List Paragraph"/>
    <w:basedOn w:val="Normal"/>
    <w:uiPriority w:val="34"/>
    <w:rsid w:val="00036677"/>
    <w:pPr>
      <w:ind w:left="720"/>
      <w:contextualSpacing/>
    </w:pPr>
  </w:style>
  <w:style w:type="paragraph" w:customStyle="1" w:styleId="Numbers">
    <w:name w:val="Numbers"/>
    <w:basedOn w:val="ListBullet"/>
    <w:link w:val="NumbersChar"/>
    <w:qFormat/>
    <w:rsid w:val="00054CFC"/>
    <w:pPr>
      <w:numPr>
        <w:numId w:val="5"/>
      </w:numPr>
      <w:tabs>
        <w:tab w:val="left" w:pos="426"/>
      </w:tabs>
      <w:ind w:left="709" w:hanging="425"/>
    </w:pPr>
  </w:style>
  <w:style w:type="character" w:customStyle="1" w:styleId="NumbersChar">
    <w:name w:val="Numbers Char"/>
    <w:basedOn w:val="ListBulletChar"/>
    <w:link w:val="Numbers"/>
    <w:rsid w:val="00054CFC"/>
    <w:rPr>
      <w:rFonts w:cs="Arial"/>
      <w:lang w:val="en-US"/>
    </w:rPr>
  </w:style>
  <w:style w:type="paragraph" w:customStyle="1" w:styleId="MainBodyText">
    <w:name w:val="Main Body Text"/>
    <w:basedOn w:val="Normal"/>
    <w:next w:val="Normal"/>
    <w:link w:val="MainBodyTextChar"/>
    <w:qFormat/>
    <w:rsid w:val="006533F1"/>
    <w:pPr>
      <w:tabs>
        <w:tab w:val="right" w:pos="5670"/>
      </w:tabs>
      <w:spacing w:line="280" w:lineRule="exact"/>
    </w:pPr>
    <w:rPr>
      <w:lang w:eastAsia="en-GB"/>
    </w:rPr>
  </w:style>
  <w:style w:type="character" w:customStyle="1" w:styleId="MainBodyTextChar">
    <w:name w:val="Main Body Text Char"/>
    <w:basedOn w:val="BodyTextChar"/>
    <w:link w:val="MainBodyText"/>
    <w:rsid w:val="006533F1"/>
    <w:rPr>
      <w:lang w:eastAsia="en-GB"/>
    </w:rPr>
  </w:style>
  <w:style w:type="paragraph" w:customStyle="1" w:styleId="TableContent">
    <w:name w:val="Table Content"/>
    <w:basedOn w:val="Normal"/>
    <w:rsid w:val="00B16B05"/>
    <w:pPr>
      <w:tabs>
        <w:tab w:val="right" w:pos="5670"/>
      </w:tabs>
      <w:spacing w:before="70" w:after="70" w:line="280" w:lineRule="exact"/>
    </w:pPr>
    <w:rPr>
      <w:lang w:eastAsia="en-GB"/>
    </w:rPr>
  </w:style>
  <w:style w:type="character" w:customStyle="1" w:styleId="apple-style-span">
    <w:name w:val="apple-style-span"/>
    <w:basedOn w:val="DefaultParagraphFont"/>
    <w:rsid w:val="00025251"/>
  </w:style>
  <w:style w:type="character" w:customStyle="1" w:styleId="apple-converted-space">
    <w:name w:val="apple-converted-space"/>
    <w:basedOn w:val="DefaultParagraphFont"/>
    <w:rsid w:val="00025251"/>
  </w:style>
  <w:style w:type="table" w:styleId="TableGrid">
    <w:name w:val="Table Grid"/>
    <w:basedOn w:val="TableNormal"/>
    <w:uiPriority w:val="59"/>
    <w:rsid w:val="000252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D01D0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caps">
    <w:name w:val="caps"/>
    <w:basedOn w:val="DefaultParagraphFont"/>
    <w:rsid w:val="004D01D0"/>
  </w:style>
  <w:style w:type="paragraph" w:customStyle="1" w:styleId="Heading30">
    <w:name w:val="Heading3"/>
    <w:next w:val="MainBodyText"/>
    <w:link w:val="Heading3Char0"/>
    <w:qFormat/>
    <w:rsid w:val="00BB511A"/>
    <w:pPr>
      <w:spacing w:line="360" w:lineRule="auto"/>
    </w:pPr>
    <w:rPr>
      <w:rFonts w:eastAsiaTheme="minorEastAsia" w:cs="Arial"/>
      <w:b/>
      <w:color w:val="595959" w:themeColor="text1" w:themeTint="A6"/>
      <w:sz w:val="22"/>
      <w:lang w:eastAsia="en-GB"/>
    </w:rPr>
  </w:style>
  <w:style w:type="character" w:customStyle="1" w:styleId="Heading3Char0">
    <w:name w:val="Heading3 Char"/>
    <w:basedOn w:val="DefaultParagraphFont"/>
    <w:link w:val="Heading30"/>
    <w:rsid w:val="00BB511A"/>
    <w:rPr>
      <w:rFonts w:eastAsiaTheme="minorEastAsia" w:cs="Arial"/>
      <w:b/>
      <w:color w:val="595959" w:themeColor="text1" w:themeTint="A6"/>
      <w:sz w:val="22"/>
      <w:lang w:eastAsia="en-GB"/>
    </w:rPr>
  </w:style>
  <w:style w:type="character" w:styleId="Hyperlink">
    <w:name w:val="Hyperlink"/>
    <w:basedOn w:val="DefaultParagraphFont"/>
    <w:uiPriority w:val="99"/>
    <w:unhideWhenUsed/>
    <w:rsid w:val="00BB511A"/>
    <w:rPr>
      <w:color w:val="0000FF" w:themeColor="hyperlink"/>
      <w:u w:val="single"/>
    </w:rPr>
  </w:style>
  <w:style w:type="paragraph" w:customStyle="1" w:styleId="DocText">
    <w:name w:val="Doc Text"/>
    <w:basedOn w:val="Normal"/>
    <w:link w:val="DocTextChar"/>
    <w:uiPriority w:val="99"/>
    <w:rsid w:val="00BB511A"/>
    <w:rPr>
      <w:rFonts w:eastAsia="Times New Roman" w:cs="Arial"/>
      <w:sz w:val="24"/>
      <w:szCs w:val="24"/>
    </w:rPr>
  </w:style>
  <w:style w:type="character" w:customStyle="1" w:styleId="DocTextChar">
    <w:name w:val="Doc Text Char"/>
    <w:basedOn w:val="DefaultParagraphFont"/>
    <w:link w:val="DocText"/>
    <w:uiPriority w:val="99"/>
    <w:locked/>
    <w:rsid w:val="00BB511A"/>
    <w:rPr>
      <w:rFonts w:eastAsia="Times New Roman" w:cs="Arial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4610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" w:hAnsi="Arial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aliases w:val="*Heading 1"/>
    <w:basedOn w:val="MainBody"/>
    <w:next w:val="MainBody"/>
    <w:link w:val="Heading1Char"/>
    <w:autoRedefine/>
    <w:qFormat/>
    <w:rsid w:val="00B16B05"/>
    <w:pPr>
      <w:keepNext/>
      <w:spacing w:before="200" w:after="200" w:line="300" w:lineRule="exact"/>
      <w:outlineLvl w:val="0"/>
    </w:pPr>
    <w:rPr>
      <w:rFonts w:ascii="Arial Bold" w:cs="Arial"/>
      <w:b/>
      <w:sz w:val="26"/>
    </w:rPr>
  </w:style>
  <w:style w:type="paragraph" w:styleId="Heading2">
    <w:name w:val="heading 2"/>
    <w:aliases w:val="*Heading 2"/>
    <w:basedOn w:val="Normal"/>
    <w:next w:val="Normal"/>
    <w:link w:val="Heading2Char"/>
    <w:autoRedefine/>
    <w:qFormat/>
    <w:rsid w:val="00B16B05"/>
    <w:pPr>
      <w:keepNext/>
      <w:tabs>
        <w:tab w:val="right" w:pos="5670"/>
      </w:tabs>
      <w:spacing w:before="200" w:after="200" w:line="300" w:lineRule="exact"/>
      <w:outlineLvl w:val="1"/>
    </w:pPr>
    <w:rPr>
      <w:rFonts w:ascii="Arial Bold"/>
      <w:b/>
      <w:sz w:val="22"/>
    </w:rPr>
  </w:style>
  <w:style w:type="paragraph" w:styleId="Heading3">
    <w:name w:val="heading 3"/>
    <w:aliases w:val="*Heading 3"/>
    <w:basedOn w:val="Normal"/>
    <w:next w:val="Normal"/>
    <w:link w:val="Heading3Char"/>
    <w:autoRedefine/>
    <w:qFormat/>
    <w:rsid w:val="005C7E77"/>
    <w:pPr>
      <w:keepNext/>
      <w:tabs>
        <w:tab w:val="right" w:pos="5670"/>
      </w:tabs>
      <w:spacing w:line="300" w:lineRule="exact"/>
      <w:outlineLvl w:val="2"/>
    </w:pPr>
    <w:rPr>
      <w:rFonts w:ascii="Arial Bold" w:hAnsi="Arial Bol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F72AF9"/>
    <w:pPr>
      <w:tabs>
        <w:tab w:val="left" w:pos="660"/>
        <w:tab w:val="right" w:leader="dot" w:pos="9016"/>
      </w:tabs>
    </w:pPr>
    <w:rPr>
      <w:rFonts w:eastAsiaTheme="minorEastAsia" w:cs="Arial"/>
      <w:b/>
      <w:noProof/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F72AF9"/>
    <w:pPr>
      <w:tabs>
        <w:tab w:val="right" w:leader="dot" w:pos="9016"/>
      </w:tabs>
      <w:ind w:left="221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F72AF9"/>
    <w:pPr>
      <w:ind w:left="442"/>
    </w:pPr>
    <w:rPr>
      <w:rFonts w:eastAsiaTheme="minorEastAsia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DD56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5687"/>
  </w:style>
  <w:style w:type="paragraph" w:styleId="Footer">
    <w:name w:val="footer"/>
    <w:basedOn w:val="Normal"/>
    <w:link w:val="FooterChar"/>
    <w:uiPriority w:val="99"/>
    <w:unhideWhenUsed/>
    <w:rsid w:val="00DD56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5687"/>
  </w:style>
  <w:style w:type="paragraph" w:styleId="BalloonText">
    <w:name w:val="Balloon Text"/>
    <w:basedOn w:val="Normal"/>
    <w:link w:val="BalloonTextChar"/>
    <w:uiPriority w:val="99"/>
    <w:semiHidden/>
    <w:unhideWhenUsed/>
    <w:rsid w:val="00DD56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687"/>
    <w:rPr>
      <w:rFonts w:ascii="Tahoma" w:hAnsi="Tahoma" w:cs="Tahoma"/>
      <w:sz w:val="16"/>
      <w:szCs w:val="16"/>
    </w:rPr>
  </w:style>
  <w:style w:type="paragraph" w:customStyle="1" w:styleId="IntroPara">
    <w:name w:val="*Intro Para"/>
    <w:basedOn w:val="BodyText"/>
    <w:next w:val="BodyText"/>
    <w:rsid w:val="00A1484D"/>
    <w:pPr>
      <w:tabs>
        <w:tab w:val="right" w:pos="5670"/>
      </w:tabs>
      <w:spacing w:after="392" w:line="392" w:lineRule="exact"/>
    </w:pPr>
    <w:rPr>
      <w:color w:val="777877"/>
      <w:sz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A148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1484D"/>
  </w:style>
  <w:style w:type="paragraph" w:customStyle="1" w:styleId="Footer-text">
    <w:name w:val="Footer - text"/>
    <w:basedOn w:val="Footer"/>
    <w:link w:val="Footer-textChar"/>
    <w:rsid w:val="00A1484D"/>
    <w:pPr>
      <w:tabs>
        <w:tab w:val="clear" w:pos="4513"/>
        <w:tab w:val="clear" w:pos="9026"/>
      </w:tabs>
      <w:spacing w:line="200" w:lineRule="exact"/>
    </w:pPr>
    <w:rPr>
      <w:color w:val="8D8E8D"/>
      <w:sz w:val="16"/>
    </w:rPr>
  </w:style>
  <w:style w:type="character" w:customStyle="1" w:styleId="Footer-textChar">
    <w:name w:val="Footer - text Char"/>
    <w:basedOn w:val="FooterChar"/>
    <w:link w:val="Footer-text"/>
    <w:rsid w:val="00A1484D"/>
    <w:rPr>
      <w:rFonts w:ascii="Arial" w:hAnsi="Arial"/>
      <w:color w:val="8D8E8D"/>
      <w:sz w:val="16"/>
    </w:rPr>
  </w:style>
  <w:style w:type="paragraph" w:customStyle="1" w:styleId="MainBody">
    <w:name w:val="*Main Body"/>
    <w:basedOn w:val="BodyText"/>
    <w:link w:val="MainBodyChar"/>
    <w:qFormat/>
    <w:rsid w:val="00A1484D"/>
    <w:pPr>
      <w:tabs>
        <w:tab w:val="right" w:pos="5670"/>
      </w:tabs>
      <w:spacing w:after="0" w:line="280" w:lineRule="exact"/>
    </w:pPr>
  </w:style>
  <w:style w:type="character" w:customStyle="1" w:styleId="MainBodyChar">
    <w:name w:val="*Main Body Char"/>
    <w:basedOn w:val="BodyTextChar"/>
    <w:link w:val="MainBody"/>
    <w:rsid w:val="00A1484D"/>
    <w:rPr>
      <w:rFonts w:ascii="Arial" w:hAnsi="Arial"/>
    </w:rPr>
  </w:style>
  <w:style w:type="character" w:customStyle="1" w:styleId="Heading1Char">
    <w:name w:val="Heading 1 Char"/>
    <w:aliases w:val="*Heading 1 Char"/>
    <w:basedOn w:val="DefaultParagraphFont"/>
    <w:link w:val="Heading1"/>
    <w:rsid w:val="00B16B05"/>
    <w:rPr>
      <w:rFonts w:ascii="Arial Bold" w:cs="Arial"/>
      <w:b/>
      <w:sz w:val="26"/>
    </w:rPr>
  </w:style>
  <w:style w:type="character" w:customStyle="1" w:styleId="Heading2Char">
    <w:name w:val="Heading 2 Char"/>
    <w:aliases w:val="*Heading 2 Char"/>
    <w:basedOn w:val="DefaultParagraphFont"/>
    <w:link w:val="Heading2"/>
    <w:rsid w:val="00B16B05"/>
    <w:rPr>
      <w:rFonts w:ascii="Arial Bold"/>
      <w:b/>
      <w:sz w:val="22"/>
    </w:rPr>
  </w:style>
  <w:style w:type="character" w:customStyle="1" w:styleId="Heading3Char">
    <w:name w:val="Heading 3 Char"/>
    <w:aliases w:val="*Heading 3 Char"/>
    <w:basedOn w:val="DefaultParagraphFont"/>
    <w:link w:val="Heading3"/>
    <w:rsid w:val="005C7E77"/>
    <w:rPr>
      <w:rFonts w:ascii="Arial Bold" w:hAnsi="Arial Bold"/>
    </w:rPr>
  </w:style>
  <w:style w:type="paragraph" w:styleId="ListBullet">
    <w:name w:val="List Bullet"/>
    <w:basedOn w:val="ListParagraph"/>
    <w:link w:val="ListBulletChar"/>
    <w:autoRedefine/>
    <w:qFormat/>
    <w:rsid w:val="00054CFC"/>
    <w:pPr>
      <w:numPr>
        <w:numId w:val="3"/>
      </w:numPr>
      <w:autoSpaceDE w:val="0"/>
      <w:autoSpaceDN w:val="0"/>
      <w:spacing w:line="280" w:lineRule="exact"/>
      <w:ind w:left="714" w:hanging="357"/>
    </w:pPr>
    <w:rPr>
      <w:rFonts w:cs="Arial"/>
      <w:lang w:val="en-US"/>
    </w:rPr>
  </w:style>
  <w:style w:type="character" w:customStyle="1" w:styleId="ListBulletChar">
    <w:name w:val="List Bullet Char"/>
    <w:basedOn w:val="DefaultParagraphFont"/>
    <w:link w:val="ListBullet"/>
    <w:rsid w:val="00054CFC"/>
    <w:rPr>
      <w:rFonts w:cs="Arial"/>
      <w:lang w:val="en-US"/>
    </w:rPr>
  </w:style>
  <w:style w:type="paragraph" w:styleId="NoSpacing">
    <w:name w:val="No Spacing"/>
    <w:link w:val="NoSpacingChar"/>
    <w:uiPriority w:val="1"/>
    <w:rsid w:val="00A1484D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1484D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paragraph" w:styleId="ListParagraph">
    <w:name w:val="List Paragraph"/>
    <w:basedOn w:val="Normal"/>
    <w:uiPriority w:val="34"/>
    <w:rsid w:val="00036677"/>
    <w:pPr>
      <w:ind w:left="720"/>
      <w:contextualSpacing/>
    </w:pPr>
  </w:style>
  <w:style w:type="paragraph" w:customStyle="1" w:styleId="Numbers">
    <w:name w:val="Numbers"/>
    <w:basedOn w:val="ListBullet"/>
    <w:link w:val="NumbersChar"/>
    <w:qFormat/>
    <w:rsid w:val="00054CFC"/>
    <w:pPr>
      <w:numPr>
        <w:numId w:val="5"/>
      </w:numPr>
      <w:tabs>
        <w:tab w:val="left" w:pos="426"/>
      </w:tabs>
      <w:ind w:left="709" w:hanging="425"/>
    </w:pPr>
  </w:style>
  <w:style w:type="character" w:customStyle="1" w:styleId="NumbersChar">
    <w:name w:val="Numbers Char"/>
    <w:basedOn w:val="ListBulletChar"/>
    <w:link w:val="Numbers"/>
    <w:rsid w:val="00054CFC"/>
    <w:rPr>
      <w:rFonts w:cs="Arial"/>
      <w:lang w:val="en-US"/>
    </w:rPr>
  </w:style>
  <w:style w:type="paragraph" w:customStyle="1" w:styleId="MainBodyText">
    <w:name w:val="Main Body Text"/>
    <w:basedOn w:val="Normal"/>
    <w:next w:val="Normal"/>
    <w:link w:val="MainBodyTextChar"/>
    <w:qFormat/>
    <w:rsid w:val="006533F1"/>
    <w:pPr>
      <w:tabs>
        <w:tab w:val="right" w:pos="5670"/>
      </w:tabs>
      <w:spacing w:line="280" w:lineRule="exact"/>
    </w:pPr>
    <w:rPr>
      <w:lang w:eastAsia="en-GB"/>
    </w:rPr>
  </w:style>
  <w:style w:type="character" w:customStyle="1" w:styleId="MainBodyTextChar">
    <w:name w:val="Main Body Text Char"/>
    <w:basedOn w:val="BodyTextChar"/>
    <w:link w:val="MainBodyText"/>
    <w:rsid w:val="006533F1"/>
    <w:rPr>
      <w:lang w:eastAsia="en-GB"/>
    </w:rPr>
  </w:style>
  <w:style w:type="paragraph" w:customStyle="1" w:styleId="TableContent">
    <w:name w:val="Table Content"/>
    <w:basedOn w:val="Normal"/>
    <w:rsid w:val="00B16B05"/>
    <w:pPr>
      <w:tabs>
        <w:tab w:val="right" w:pos="5670"/>
      </w:tabs>
      <w:spacing w:before="70" w:after="70" w:line="280" w:lineRule="exact"/>
    </w:pPr>
    <w:rPr>
      <w:lang w:eastAsia="en-GB"/>
    </w:rPr>
  </w:style>
  <w:style w:type="character" w:customStyle="1" w:styleId="apple-style-span">
    <w:name w:val="apple-style-span"/>
    <w:basedOn w:val="DefaultParagraphFont"/>
    <w:rsid w:val="00025251"/>
  </w:style>
  <w:style w:type="character" w:customStyle="1" w:styleId="apple-converted-space">
    <w:name w:val="apple-converted-space"/>
    <w:basedOn w:val="DefaultParagraphFont"/>
    <w:rsid w:val="00025251"/>
  </w:style>
  <w:style w:type="table" w:styleId="TableGrid">
    <w:name w:val="Table Grid"/>
    <w:basedOn w:val="TableNormal"/>
    <w:uiPriority w:val="59"/>
    <w:rsid w:val="000252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D01D0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caps">
    <w:name w:val="caps"/>
    <w:basedOn w:val="DefaultParagraphFont"/>
    <w:rsid w:val="004D01D0"/>
  </w:style>
  <w:style w:type="paragraph" w:customStyle="1" w:styleId="Heading30">
    <w:name w:val="Heading3"/>
    <w:next w:val="MainBodyText"/>
    <w:link w:val="Heading3Char0"/>
    <w:qFormat/>
    <w:rsid w:val="00BB511A"/>
    <w:pPr>
      <w:spacing w:line="360" w:lineRule="auto"/>
    </w:pPr>
    <w:rPr>
      <w:rFonts w:eastAsiaTheme="minorEastAsia" w:cs="Arial"/>
      <w:b/>
      <w:color w:val="595959" w:themeColor="text1" w:themeTint="A6"/>
      <w:sz w:val="22"/>
      <w:lang w:eastAsia="en-GB"/>
    </w:rPr>
  </w:style>
  <w:style w:type="character" w:customStyle="1" w:styleId="Heading3Char0">
    <w:name w:val="Heading3 Char"/>
    <w:basedOn w:val="DefaultParagraphFont"/>
    <w:link w:val="Heading30"/>
    <w:rsid w:val="00BB511A"/>
    <w:rPr>
      <w:rFonts w:eastAsiaTheme="minorEastAsia" w:cs="Arial"/>
      <w:b/>
      <w:color w:val="595959" w:themeColor="text1" w:themeTint="A6"/>
      <w:sz w:val="22"/>
      <w:lang w:eastAsia="en-GB"/>
    </w:rPr>
  </w:style>
  <w:style w:type="character" w:styleId="Hyperlink">
    <w:name w:val="Hyperlink"/>
    <w:basedOn w:val="DefaultParagraphFont"/>
    <w:uiPriority w:val="99"/>
    <w:unhideWhenUsed/>
    <w:rsid w:val="00BB511A"/>
    <w:rPr>
      <w:color w:val="0000FF" w:themeColor="hyperlink"/>
      <w:u w:val="single"/>
    </w:rPr>
  </w:style>
  <w:style w:type="paragraph" w:customStyle="1" w:styleId="DocText">
    <w:name w:val="Doc Text"/>
    <w:basedOn w:val="Normal"/>
    <w:link w:val="DocTextChar"/>
    <w:uiPriority w:val="99"/>
    <w:rsid w:val="00BB511A"/>
    <w:rPr>
      <w:rFonts w:eastAsia="Times New Roman" w:cs="Arial"/>
      <w:sz w:val="24"/>
      <w:szCs w:val="24"/>
    </w:rPr>
  </w:style>
  <w:style w:type="character" w:customStyle="1" w:styleId="DocTextChar">
    <w:name w:val="Doc Text Char"/>
    <w:basedOn w:val="DefaultParagraphFont"/>
    <w:link w:val="DocText"/>
    <w:uiPriority w:val="99"/>
    <w:locked/>
    <w:rsid w:val="00BB511A"/>
    <w:rPr>
      <w:rFonts w:eastAsia="Times New Roman" w:cs="Arial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4610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go.globalknowledge.net/lp/Viju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o.globalknowledge.net/lp/Viju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cityis\dfs\sales\Viju\Documen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FC4231-5097-49AB-A427-C8CF229A6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Document_Template</Template>
  <TotalTime>405</TotalTime>
  <Pages>4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Viju_Document_Template</vt:lpstr>
    </vt:vector>
  </TitlesOfParts>
  <Company>City Information Services</Company>
  <LinksUpToDate>false</LinksUpToDate>
  <CharactersWithSpaces>2518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Viju_Document_Template</dc:title>
  <dc:creator>Viju</dc:creator>
  <cp:lastModifiedBy>Phil Gorman</cp:lastModifiedBy>
  <cp:revision>9</cp:revision>
  <cp:lastPrinted>2013-01-04T12:08:00Z</cp:lastPrinted>
  <dcterms:created xsi:type="dcterms:W3CDTF">2013-03-12T10:45:00Z</dcterms:created>
  <dcterms:modified xsi:type="dcterms:W3CDTF">2013-11-01T15:40:00Z</dcterms:modified>
</cp:coreProperties>
</file>